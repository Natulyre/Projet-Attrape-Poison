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D006E" w14:textId="77777777" w:rsidR="00B11CA3" w:rsidRDefault="00B11CA3" w:rsidP="002D2210"/>
    <w:p w14:paraId="15F6586D" w14:textId="77777777" w:rsidR="00B11CA3" w:rsidRDefault="00B11CA3" w:rsidP="002D2210"/>
    <w:p w14:paraId="26AB069F" w14:textId="77777777" w:rsidR="00B11CA3" w:rsidRDefault="00B11CA3" w:rsidP="002D2210"/>
    <w:p w14:paraId="0A29BE02" w14:textId="77777777" w:rsidR="00B11CA3" w:rsidRDefault="00B11CA3" w:rsidP="002D2210"/>
    <w:p w14:paraId="7E6B07B3" w14:textId="77777777" w:rsidR="00B11CA3" w:rsidRDefault="00B11CA3" w:rsidP="002D2210"/>
    <w:p w14:paraId="6B1347F9" w14:textId="77777777" w:rsidR="00B11CA3" w:rsidRDefault="00B11CA3" w:rsidP="002D2210"/>
    <w:p w14:paraId="5DBD15AA" w14:textId="77777777" w:rsidR="00B11CA3" w:rsidRDefault="00B11CA3" w:rsidP="002D2210"/>
    <w:p w14:paraId="39F4FE7D" w14:textId="77777777" w:rsidR="00B11CA3" w:rsidRDefault="00B11CA3" w:rsidP="002D2210"/>
    <w:p w14:paraId="06D3D230" w14:textId="77777777" w:rsidR="00B11CA3" w:rsidRDefault="00B11CA3" w:rsidP="002D2210"/>
    <w:p w14:paraId="07332793" w14:textId="77777777" w:rsidR="00B11CA3" w:rsidRDefault="00B11CA3" w:rsidP="002D2210"/>
    <w:p w14:paraId="5081E55A" w14:textId="77777777" w:rsidR="00B11CA3" w:rsidRDefault="00B11CA3" w:rsidP="002D2210"/>
    <w:p w14:paraId="22489B51" w14:textId="77777777" w:rsidR="00B11CA3" w:rsidRDefault="00B11CA3" w:rsidP="002D2210"/>
    <w:p w14:paraId="567B424C" w14:textId="77777777" w:rsidR="00B11CA3" w:rsidRDefault="00B11CA3" w:rsidP="002D2210"/>
    <w:p w14:paraId="51AB4F93" w14:textId="31F4FF2B" w:rsidR="002D2210" w:rsidRPr="008643F0" w:rsidRDefault="008643F0" w:rsidP="002D2210">
      <w:pPr>
        <w:spacing w:after="160" w:line="259" w:lineRule="auto"/>
        <w:jc w:val="center"/>
        <w:rPr>
          <w:sz w:val="144"/>
          <w:szCs w:val="144"/>
        </w:rPr>
      </w:pPr>
      <w:r w:rsidRPr="008643F0">
        <w:rPr>
          <w:sz w:val="144"/>
          <w:szCs w:val="144"/>
        </w:rPr>
        <w:t>Projet Attrape-Poison</w:t>
      </w:r>
    </w:p>
    <w:p w14:paraId="34189ECF" w14:textId="77777777" w:rsidR="002D2210" w:rsidRPr="008643F0" w:rsidRDefault="002D2210" w:rsidP="002D2210"/>
    <w:p w14:paraId="2F912DF6" w14:textId="77777777" w:rsidR="002D2210" w:rsidRPr="008643F0" w:rsidRDefault="002D2210" w:rsidP="002D2210"/>
    <w:p w14:paraId="6F9D0A22" w14:textId="77777777" w:rsidR="002D2210" w:rsidRPr="008643F0" w:rsidRDefault="002D2210" w:rsidP="002D2210"/>
    <w:p w14:paraId="769ABD66" w14:textId="77777777" w:rsidR="002D2210" w:rsidRPr="008643F0" w:rsidRDefault="002D2210" w:rsidP="002D2210">
      <w:pPr>
        <w:spacing w:after="160" w:line="259" w:lineRule="auto"/>
        <w:jc w:val="center"/>
      </w:pPr>
    </w:p>
    <w:p w14:paraId="2960E66C" w14:textId="6C5C01D9" w:rsidR="002D2210" w:rsidRPr="008643F0" w:rsidRDefault="008643F0" w:rsidP="002D2210">
      <w:pPr>
        <w:spacing w:after="160" w:line="259" w:lineRule="auto"/>
        <w:jc w:val="center"/>
      </w:pPr>
      <w:r w:rsidRPr="008643F0">
        <w:t>Concept de jeu</w:t>
      </w:r>
    </w:p>
    <w:p w14:paraId="595702C8" w14:textId="39E719FB" w:rsidR="002D2210" w:rsidRDefault="008643F0" w:rsidP="002D2210">
      <w:pPr>
        <w:jc w:val="center"/>
      </w:pPr>
      <w:r>
        <w:t>6 juillet</w:t>
      </w:r>
      <w:r w:rsidR="002D2210">
        <w:t xml:space="preserve"> 201</w:t>
      </w:r>
      <w:r w:rsidR="002D4C82">
        <w:t>5</w:t>
      </w:r>
    </w:p>
    <w:p w14:paraId="7A1288AC" w14:textId="77777777" w:rsidR="008E19A0" w:rsidRPr="00B11CA3" w:rsidRDefault="00B11CA3" w:rsidP="002D2210">
      <w:pPr>
        <w:pStyle w:val="Titre1"/>
      </w:pPr>
      <w:r>
        <w:br w:type="page"/>
      </w:r>
      <w:r w:rsidR="00944CD7" w:rsidRPr="00B11CA3">
        <w:lastRenderedPageBreak/>
        <w:t>Présentation</w:t>
      </w:r>
    </w:p>
    <w:p w14:paraId="4A4DE3F3" w14:textId="5CF7C140" w:rsidR="00E62229" w:rsidRPr="001D2524" w:rsidRDefault="001D2524" w:rsidP="00E625B3">
      <w:pPr>
        <w:rPr>
          <w:szCs w:val="32"/>
        </w:rPr>
      </w:pPr>
      <w:r>
        <w:rPr>
          <w:szCs w:val="32"/>
        </w:rPr>
        <w:t xml:space="preserve">Le jeu est un </w:t>
      </w:r>
      <w:r w:rsidR="000322CB">
        <w:rPr>
          <w:szCs w:val="32"/>
        </w:rPr>
        <w:t>« </w:t>
      </w:r>
      <w:proofErr w:type="spellStart"/>
      <w:r>
        <w:rPr>
          <w:szCs w:val="32"/>
        </w:rPr>
        <w:t>platformer</w:t>
      </w:r>
      <w:proofErr w:type="spellEnd"/>
      <w:r w:rsidR="000322CB">
        <w:rPr>
          <w:szCs w:val="32"/>
        </w:rPr>
        <w:t> »</w:t>
      </w:r>
      <w:r>
        <w:rPr>
          <w:szCs w:val="32"/>
        </w:rPr>
        <w:t xml:space="preserve"> vertical. Le joueur commence tout en bas d’une usine de cigarettes et doit faire son chemin jusqu’au dernier étage afin de faire tomber le patron</w:t>
      </w:r>
      <w:r w:rsidR="000322CB">
        <w:rPr>
          <w:szCs w:val="32"/>
        </w:rPr>
        <w:t xml:space="preserve"> situé tout en haut</w:t>
      </w:r>
      <w:r>
        <w:rPr>
          <w:szCs w:val="32"/>
        </w:rPr>
        <w:t>, le tout en évitant les paquets de cigarettes et les barils que lui envoi</w:t>
      </w:r>
      <w:r w:rsidR="000322CB">
        <w:rPr>
          <w:szCs w:val="32"/>
        </w:rPr>
        <w:t>e</w:t>
      </w:r>
      <w:r>
        <w:rPr>
          <w:szCs w:val="32"/>
        </w:rPr>
        <w:t xml:space="preserve"> </w:t>
      </w:r>
      <w:r w:rsidR="000322CB">
        <w:rPr>
          <w:szCs w:val="32"/>
        </w:rPr>
        <w:t>ce dernier.</w:t>
      </w:r>
      <w:r>
        <w:rPr>
          <w:szCs w:val="32"/>
        </w:rPr>
        <w:t xml:space="preserve"> Le niveau étant une usine, des démonstrations visuelles (exagéré</w:t>
      </w:r>
      <w:r w:rsidR="000322CB">
        <w:rPr>
          <w:szCs w:val="32"/>
        </w:rPr>
        <w:t>es</w:t>
      </w:r>
      <w:r>
        <w:rPr>
          <w:szCs w:val="32"/>
        </w:rPr>
        <w:t>) de la production de tabac pourront être présenté</w:t>
      </w:r>
      <w:r w:rsidR="000322CB">
        <w:rPr>
          <w:szCs w:val="32"/>
        </w:rPr>
        <w:t>es</w:t>
      </w:r>
      <w:r>
        <w:rPr>
          <w:szCs w:val="32"/>
        </w:rPr>
        <w:t xml:space="preserve"> au joueur sans demander trop de texte. Les effets visuels seront dans un style </w:t>
      </w:r>
      <w:r w:rsidR="0062371E">
        <w:rPr>
          <w:szCs w:val="32"/>
        </w:rPr>
        <w:t>2D réaliste.</w:t>
      </w:r>
      <w:bookmarkStart w:id="0" w:name="_GoBack"/>
      <w:bookmarkEnd w:id="0"/>
    </w:p>
    <w:p w14:paraId="504A4336" w14:textId="50D2C0C7" w:rsidR="00E625B3" w:rsidRDefault="00E625B3" w:rsidP="00E6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 des fonctionnalités</w:t>
      </w:r>
    </w:p>
    <w:p w14:paraId="6E691868" w14:textId="5AA45813" w:rsidR="00934C5F" w:rsidRDefault="00934C5F" w:rsidP="00E625B3">
      <w:pPr>
        <w:rPr>
          <w:color w:val="000000" w:themeColor="text1"/>
          <w:szCs w:val="32"/>
        </w:rPr>
      </w:pPr>
      <w:r w:rsidRPr="00934C5F">
        <w:rPr>
          <w:b/>
          <w:color w:val="FF0000"/>
          <w:szCs w:val="32"/>
        </w:rPr>
        <w:t>[!]</w:t>
      </w:r>
      <w:r>
        <w:rPr>
          <w:b/>
          <w:color w:val="000000" w:themeColor="text1"/>
          <w:szCs w:val="32"/>
        </w:rPr>
        <w:t xml:space="preserve"> </w:t>
      </w:r>
      <w:r w:rsidRPr="00934C5F">
        <w:rPr>
          <w:color w:val="000000" w:themeColor="text1"/>
          <w:szCs w:val="32"/>
        </w:rPr>
        <w:t xml:space="preserve">(Les fonctionnalités entre </w:t>
      </w:r>
      <w:r w:rsidR="0000230E">
        <w:rPr>
          <w:color w:val="000000" w:themeColor="text1"/>
          <w:szCs w:val="32"/>
        </w:rPr>
        <w:t>accolades «  {} »</w:t>
      </w:r>
      <w:r w:rsidRPr="00934C5F">
        <w:rPr>
          <w:color w:val="000000" w:themeColor="text1"/>
          <w:szCs w:val="32"/>
        </w:rPr>
        <w:t xml:space="preserve"> sont considérées comme </w:t>
      </w:r>
      <w:r w:rsidR="000322CB">
        <w:rPr>
          <w:color w:val="000000" w:themeColor="text1"/>
          <w:szCs w:val="32"/>
        </w:rPr>
        <w:t xml:space="preserve">des </w:t>
      </w:r>
      <w:r w:rsidRPr="00934C5F">
        <w:rPr>
          <w:color w:val="000000" w:themeColor="text1"/>
          <w:szCs w:val="32"/>
        </w:rPr>
        <w:t>bonus et pourrai</w:t>
      </w:r>
      <w:r>
        <w:rPr>
          <w:color w:val="000000" w:themeColor="text1"/>
          <w:szCs w:val="32"/>
        </w:rPr>
        <w:t>en</w:t>
      </w:r>
      <w:r w:rsidRPr="00934C5F">
        <w:rPr>
          <w:color w:val="000000" w:themeColor="text1"/>
          <w:szCs w:val="32"/>
        </w:rPr>
        <w:t>t ne pas se retrouver dans le produit final)</w:t>
      </w:r>
      <w:r w:rsidR="000322CB">
        <w:rPr>
          <w:color w:val="000000" w:themeColor="text1"/>
          <w:szCs w:val="32"/>
        </w:rPr>
        <w:t>.</w:t>
      </w:r>
    </w:p>
    <w:p w14:paraId="0BC0983C" w14:textId="10448C7B" w:rsidR="0000230E" w:rsidRPr="0000230E" w:rsidRDefault="0000230E" w:rsidP="00E625B3">
      <w:pPr>
        <w:rPr>
          <w:b/>
          <w:color w:val="000000" w:themeColor="text1"/>
          <w:szCs w:val="32"/>
        </w:rPr>
      </w:pPr>
      <w:r w:rsidRPr="0000230E">
        <w:rPr>
          <w:color w:val="FF0000"/>
          <w:szCs w:val="32"/>
        </w:rPr>
        <w:t>[!]</w:t>
      </w:r>
      <w:r>
        <w:rPr>
          <w:color w:val="FF0000"/>
          <w:szCs w:val="32"/>
        </w:rPr>
        <w:t xml:space="preserve"> </w:t>
      </w:r>
      <w:r>
        <w:rPr>
          <w:color w:val="000000" w:themeColor="text1"/>
          <w:szCs w:val="32"/>
        </w:rPr>
        <w:t>(Les donnée entre crochets « [] » sont des valeurs qui peuvent encore changer.</w:t>
      </w:r>
    </w:p>
    <w:tbl>
      <w:tblPr>
        <w:tblStyle w:val="TableauGrille5Fonc-Accentuation5"/>
        <w:tblW w:w="0" w:type="auto"/>
        <w:tblLook w:val="0420" w:firstRow="1" w:lastRow="0" w:firstColumn="0" w:lastColumn="0" w:noHBand="0" w:noVBand="1"/>
      </w:tblPr>
      <w:tblGrid>
        <w:gridCol w:w="3256"/>
        <w:gridCol w:w="7534"/>
      </w:tblGrid>
      <w:tr w:rsidR="00E625B3" w14:paraId="3B21A9DC" w14:textId="77777777" w:rsidTr="00E6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 w14:paraId="7009F3A8" w14:textId="2E180693" w:rsidR="00E625B3" w:rsidRDefault="00E625B3" w:rsidP="00E625B3">
            <w:r>
              <w:t>Fonctionnalité</w:t>
            </w:r>
          </w:p>
        </w:tc>
        <w:tc>
          <w:tcPr>
            <w:tcW w:w="7534" w:type="dxa"/>
          </w:tcPr>
          <w:p w14:paraId="48D554C3" w14:textId="1DC51DE1" w:rsidR="00E625B3" w:rsidRDefault="00E625B3" w:rsidP="00E625B3">
            <w:r>
              <w:t>Description</w:t>
            </w:r>
          </w:p>
        </w:tc>
      </w:tr>
      <w:tr w:rsidR="00BA653B" w14:paraId="13DD5A18" w14:textId="77777777" w:rsidTr="00E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7D51EA38" w14:textId="0407470A" w:rsidR="00BA653B" w:rsidRPr="00BA653B" w:rsidRDefault="00BA653B" w:rsidP="00E625B3">
            <w:pPr>
              <w:rPr>
                <w:b/>
              </w:rPr>
            </w:pPr>
            <w:r w:rsidRPr="00BA653B">
              <w:rPr>
                <w:b/>
              </w:rPr>
              <w:t>Système de niveaux</w:t>
            </w:r>
          </w:p>
        </w:tc>
        <w:tc>
          <w:tcPr>
            <w:tcW w:w="7534" w:type="dxa"/>
          </w:tcPr>
          <w:p w14:paraId="4A9366D8" w14:textId="231A9B53" w:rsidR="00BA653B" w:rsidRDefault="00BA653B" w:rsidP="00BA653B">
            <w:pPr>
              <w:pStyle w:val="Paragraphedeliste"/>
              <w:numPr>
                <w:ilvl w:val="0"/>
                <w:numId w:val="8"/>
              </w:numPr>
            </w:pPr>
            <w:r>
              <w:t>Le jeu est sépar</w:t>
            </w:r>
            <w:r w:rsidR="00B127E4">
              <w:t>é en plusieurs niveaux courts [3</w:t>
            </w:r>
            <w:r>
              <w:t>+]</w:t>
            </w:r>
          </w:p>
        </w:tc>
      </w:tr>
      <w:tr w:rsidR="00E625B3" w14:paraId="614750E8" w14:textId="77777777" w:rsidTr="00E625B3">
        <w:tc>
          <w:tcPr>
            <w:tcW w:w="3256" w:type="dxa"/>
          </w:tcPr>
          <w:p w14:paraId="157E41C7" w14:textId="23639512" w:rsidR="00E625B3" w:rsidRPr="00BA653B" w:rsidRDefault="000322CB" w:rsidP="00E625B3">
            <w:pPr>
              <w:rPr>
                <w:b/>
              </w:rPr>
            </w:pPr>
            <w:r w:rsidRPr="000322CB">
              <w:rPr>
                <w:b/>
              </w:rPr>
              <w:t>Recommencement</w:t>
            </w:r>
            <w:r w:rsidR="00BA653B" w:rsidRPr="00BA653B">
              <w:rPr>
                <w:b/>
              </w:rPr>
              <w:t xml:space="preserve"> au début du niveau</w:t>
            </w:r>
          </w:p>
        </w:tc>
        <w:tc>
          <w:tcPr>
            <w:tcW w:w="7534" w:type="dxa"/>
          </w:tcPr>
          <w:p w14:paraId="27AE3581" w14:textId="543170BA" w:rsidR="00E625B3" w:rsidRDefault="00BA653B" w:rsidP="00B127E4">
            <w:pPr>
              <w:pStyle w:val="Paragraphedeliste"/>
              <w:numPr>
                <w:ilvl w:val="0"/>
                <w:numId w:val="7"/>
              </w:numPr>
            </w:pPr>
            <w:r>
              <w:t xml:space="preserve">Chaque fois que le </w:t>
            </w:r>
            <w:r w:rsidR="00B127E4">
              <w:t xml:space="preserve">personnage </w:t>
            </w:r>
            <w:r>
              <w:t xml:space="preserve">meurt le niveau est réinitialisé et le </w:t>
            </w:r>
            <w:r w:rsidR="00B127E4">
              <w:t>personnage</w:t>
            </w:r>
            <w:r>
              <w:t xml:space="preserve"> recommence du début</w:t>
            </w:r>
            <w:r w:rsidR="00B127E4">
              <w:t>.</w:t>
            </w:r>
          </w:p>
        </w:tc>
      </w:tr>
      <w:tr w:rsidR="00E625B3" w14:paraId="78C3A0CF" w14:textId="77777777" w:rsidTr="00E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10978CEB" w14:textId="3261F178" w:rsidR="00E625B3" w:rsidRPr="00BA653B" w:rsidRDefault="000322CB" w:rsidP="00E625B3">
            <w:pPr>
              <w:rPr>
                <w:b/>
              </w:rPr>
            </w:pPr>
            <w:r>
              <w:rPr>
                <w:b/>
              </w:rPr>
              <w:t>J</w:t>
            </w:r>
            <w:r w:rsidR="00BA653B" w:rsidRPr="00BA653B">
              <w:rPr>
                <w:b/>
              </w:rPr>
              <w:t>auge de santé</w:t>
            </w:r>
          </w:p>
        </w:tc>
        <w:tc>
          <w:tcPr>
            <w:tcW w:w="7534" w:type="dxa"/>
          </w:tcPr>
          <w:p w14:paraId="51CF7BFF" w14:textId="72796713" w:rsidR="00C7337D" w:rsidRDefault="00C7337D" w:rsidP="00C7337D">
            <w:pPr>
              <w:pStyle w:val="Paragraphedeliste"/>
              <w:numPr>
                <w:ilvl w:val="0"/>
                <w:numId w:val="8"/>
              </w:numPr>
            </w:pPr>
            <w:r>
              <w:t xml:space="preserve">Diminue à chaque fois que le </w:t>
            </w:r>
            <w:r w:rsidR="00B127E4">
              <w:t>personnage</w:t>
            </w:r>
            <w:r>
              <w:t xml:space="preserve"> frappe un élément négatif</w:t>
            </w:r>
            <w:r w:rsidR="000322CB">
              <w:t>.</w:t>
            </w:r>
          </w:p>
          <w:p w14:paraId="6E714373" w14:textId="0BF7EAE9" w:rsidR="00C7337D" w:rsidRDefault="0000230E" w:rsidP="00C7337D">
            <w:pPr>
              <w:pStyle w:val="Paragraphedeliste"/>
              <w:numPr>
                <w:ilvl w:val="0"/>
                <w:numId w:val="8"/>
              </w:numPr>
            </w:pPr>
            <w:r>
              <w:t>P</w:t>
            </w:r>
            <w:r w:rsidR="000322CB">
              <w:t>lus la j</w:t>
            </w:r>
            <w:r w:rsidR="00C7337D">
              <w:t>auge est basse, plus le personnage-joueur est lent</w:t>
            </w:r>
            <w:r>
              <w:t xml:space="preserve"> (jusqu’à un maximum de [35%] de la vitesse de base)</w:t>
            </w:r>
          </w:p>
          <w:p w14:paraId="2105DB87" w14:textId="745C7D32" w:rsidR="00C7337D" w:rsidRDefault="00C7337D" w:rsidP="001D2524">
            <w:pPr>
              <w:pStyle w:val="Paragraphedeliste"/>
              <w:numPr>
                <w:ilvl w:val="0"/>
                <w:numId w:val="8"/>
              </w:numPr>
            </w:pPr>
            <w:r>
              <w:t>[Représenté</w:t>
            </w:r>
            <w:r w:rsidR="000322CB">
              <w:t>e</w:t>
            </w:r>
            <w:r>
              <w:t xml:space="preserve"> par des poumons]</w:t>
            </w:r>
          </w:p>
        </w:tc>
      </w:tr>
      <w:tr w:rsidR="00BA653B" w14:paraId="0FC4D167" w14:textId="77777777" w:rsidTr="00E625B3">
        <w:tc>
          <w:tcPr>
            <w:tcW w:w="3256" w:type="dxa"/>
          </w:tcPr>
          <w:p w14:paraId="5FD6C513" w14:textId="0A358C17" w:rsidR="00BA653B" w:rsidRPr="00BA653B" w:rsidRDefault="00BA653B" w:rsidP="00E625B3">
            <w:pPr>
              <w:rPr>
                <w:b/>
              </w:rPr>
            </w:pPr>
            <w:r>
              <w:rPr>
                <w:b/>
              </w:rPr>
              <w:t>Barre de fumée</w:t>
            </w:r>
          </w:p>
        </w:tc>
        <w:tc>
          <w:tcPr>
            <w:tcW w:w="7534" w:type="dxa"/>
          </w:tcPr>
          <w:p w14:paraId="0DEB9944" w14:textId="30890BD2" w:rsidR="00BA653B" w:rsidRDefault="00BA653B" w:rsidP="00BA653B">
            <w:pPr>
              <w:pStyle w:val="Paragraphedeliste"/>
              <w:numPr>
                <w:ilvl w:val="0"/>
                <w:numId w:val="8"/>
              </w:numPr>
            </w:pPr>
            <w:r>
              <w:t xml:space="preserve">Un </w:t>
            </w:r>
            <w:r w:rsidR="00B127E4" w:rsidRPr="00B127E4">
              <w:t>écran</w:t>
            </w:r>
            <w:r>
              <w:t xml:space="preserve"> de fumée monte continuellement en bas de l’écran</w:t>
            </w:r>
            <w:r w:rsidR="00C7337D">
              <w:t>.</w:t>
            </w:r>
          </w:p>
          <w:p w14:paraId="3A94E79F" w14:textId="389FC5A6" w:rsidR="0000230E" w:rsidRDefault="0000230E" w:rsidP="00BA653B">
            <w:pPr>
              <w:pStyle w:val="Paragraphedeliste"/>
              <w:numPr>
                <w:ilvl w:val="0"/>
                <w:numId w:val="8"/>
              </w:numPr>
            </w:pPr>
            <w:r>
              <w:t>Représente le temps avant la prochaine publicité de l’industrie du tabac.</w:t>
            </w:r>
          </w:p>
          <w:p w14:paraId="5BD548DD" w14:textId="00D92A7F" w:rsidR="0000230E" w:rsidRDefault="00BA653B" w:rsidP="0000230E">
            <w:pPr>
              <w:pStyle w:val="Paragraphedeliste"/>
              <w:numPr>
                <w:ilvl w:val="0"/>
                <w:numId w:val="8"/>
              </w:numPr>
            </w:pPr>
            <w:r>
              <w:t xml:space="preserve">Si la barre touche le joueur, </w:t>
            </w:r>
            <w:r w:rsidR="0000230E">
              <w:t xml:space="preserve">l’écran de défaite apparait et le personnage </w:t>
            </w:r>
            <w:r w:rsidR="000322CB" w:rsidRPr="000322CB">
              <w:t>doit recommencer</w:t>
            </w:r>
            <w:r w:rsidR="0000230E">
              <w:t xml:space="preserve"> depuis le début du niveau </w:t>
            </w:r>
          </w:p>
          <w:p w14:paraId="4D534D2F" w14:textId="06720FE6" w:rsidR="0000230E" w:rsidRDefault="00BA653B" w:rsidP="0000230E">
            <w:pPr>
              <w:pStyle w:val="Paragraphedeliste"/>
              <w:numPr>
                <w:ilvl w:val="0"/>
                <w:numId w:val="8"/>
              </w:numPr>
            </w:pPr>
            <w:r>
              <w:t>Sert à incit</w:t>
            </w:r>
            <w:r w:rsidR="00C7337D">
              <w:t xml:space="preserve">er le </w:t>
            </w:r>
            <w:r w:rsidR="00B127E4">
              <w:t xml:space="preserve">personnage </w:t>
            </w:r>
            <w:r w:rsidR="00C7337D">
              <w:t>à avancer et donner une certaine difficulté avec</w:t>
            </w:r>
            <w:r w:rsidR="000322CB">
              <w:t xml:space="preserve"> la réduction de vitesse de la j</w:t>
            </w:r>
            <w:r w:rsidR="00C7337D">
              <w:t>auge de santé.</w:t>
            </w:r>
          </w:p>
        </w:tc>
      </w:tr>
      <w:tr w:rsidR="00CD68E9" w14:paraId="6BB31E67" w14:textId="77777777" w:rsidTr="00E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29016586" w14:textId="7095FC53" w:rsidR="00CD68E9" w:rsidRDefault="00CD68E9" w:rsidP="00E625B3">
            <w:pPr>
              <w:rPr>
                <w:b/>
              </w:rPr>
            </w:pPr>
            <w:r>
              <w:rPr>
                <w:b/>
              </w:rPr>
              <w:t>Combat juridique (écran de fin de niveau)</w:t>
            </w:r>
          </w:p>
        </w:tc>
        <w:tc>
          <w:tcPr>
            <w:tcW w:w="7534" w:type="dxa"/>
          </w:tcPr>
          <w:p w14:paraId="232ED461" w14:textId="77FFDA6A" w:rsidR="00CD68E9" w:rsidRDefault="00CD68E9" w:rsidP="00BA653B">
            <w:pPr>
              <w:pStyle w:val="Paragraphedeliste"/>
              <w:numPr>
                <w:ilvl w:val="0"/>
                <w:numId w:val="8"/>
              </w:numPr>
            </w:pPr>
            <w:r>
              <w:t>Chaque fin de niveau est représentée par un « combat juridique ».</w:t>
            </w:r>
          </w:p>
          <w:p w14:paraId="7BFE6A37" w14:textId="77777777" w:rsidR="00CD68E9" w:rsidRDefault="00CD68E9" w:rsidP="00BA653B">
            <w:pPr>
              <w:pStyle w:val="Paragraphedeliste"/>
              <w:numPr>
                <w:ilvl w:val="0"/>
                <w:numId w:val="8"/>
              </w:numPr>
            </w:pPr>
            <w:r>
              <w:t>Selon le nombre de point obtenus dans le niveau, le combat est soit gagné soit perdu</w:t>
            </w:r>
          </w:p>
          <w:p w14:paraId="532916FA" w14:textId="1EA13B22" w:rsidR="00CD68E9" w:rsidRDefault="00CD68E9" w:rsidP="00BA653B">
            <w:pPr>
              <w:pStyle w:val="Paragraphedeliste"/>
              <w:numPr>
                <w:ilvl w:val="0"/>
                <w:numId w:val="8"/>
              </w:numPr>
            </w:pPr>
            <w:r>
              <w:t>Si gagnée, un fait marquant positif de l’industrie du tabac est présenté (supporté par image)</w:t>
            </w:r>
          </w:p>
          <w:p w14:paraId="2A665D12" w14:textId="77777777" w:rsidR="00CD68E9" w:rsidRDefault="00CD68E9" w:rsidP="00BA653B">
            <w:pPr>
              <w:pStyle w:val="Paragraphedeliste"/>
              <w:numPr>
                <w:ilvl w:val="0"/>
                <w:numId w:val="8"/>
              </w:numPr>
            </w:pPr>
            <w:r>
              <w:t>Si perdu, le fait marquant est négatif.</w:t>
            </w:r>
          </w:p>
          <w:p w14:paraId="58192E67" w14:textId="77777777" w:rsidR="00CD68E9" w:rsidRDefault="00CD68E9" w:rsidP="00BA653B">
            <w:pPr>
              <w:pStyle w:val="Paragraphedeliste"/>
              <w:numPr>
                <w:ilvl w:val="0"/>
                <w:numId w:val="8"/>
              </w:numPr>
            </w:pPr>
            <w:r>
              <w:t>Le joueur ne voit pas le combat : uniquement les conséquences (victoire/défaite).</w:t>
            </w:r>
          </w:p>
          <w:p w14:paraId="35A08FA3" w14:textId="50A3F326" w:rsidR="00CD68E9" w:rsidRDefault="00CD68E9" w:rsidP="00BA653B">
            <w:pPr>
              <w:pStyle w:val="Paragraphedeliste"/>
              <w:numPr>
                <w:ilvl w:val="0"/>
                <w:numId w:val="8"/>
              </w:numPr>
            </w:pPr>
            <w:r>
              <w:t>L’issue n’a pas d’importance sur la possibilité d’accéder au niveau suivant.</w:t>
            </w:r>
          </w:p>
        </w:tc>
      </w:tr>
      <w:tr w:rsidR="00934C5F" w14:paraId="2690A4B3" w14:textId="77777777" w:rsidTr="00E625B3">
        <w:tc>
          <w:tcPr>
            <w:tcW w:w="3256" w:type="dxa"/>
          </w:tcPr>
          <w:p w14:paraId="15B013CE" w14:textId="5916197B" w:rsidR="00934C5F" w:rsidRDefault="00934C5F" w:rsidP="00E625B3">
            <w:pPr>
              <w:rPr>
                <w:b/>
              </w:rPr>
            </w:pPr>
            <w:r>
              <w:rPr>
                <w:b/>
              </w:rPr>
              <w:t>Système de points</w:t>
            </w:r>
          </w:p>
        </w:tc>
        <w:tc>
          <w:tcPr>
            <w:tcW w:w="7534" w:type="dxa"/>
          </w:tcPr>
          <w:p w14:paraId="706F2471" w14:textId="333B1E2D" w:rsidR="00CD68E9" w:rsidRDefault="00010131" w:rsidP="00CD68E9">
            <w:pPr>
              <w:pStyle w:val="Paragraphedeliste"/>
              <w:numPr>
                <w:ilvl w:val="0"/>
                <w:numId w:val="8"/>
              </w:numPr>
            </w:pPr>
            <w:r>
              <w:t>Augmente</w:t>
            </w:r>
            <w:r w:rsidR="00CD68E9">
              <w:t xml:space="preserve"> avec chaque </w:t>
            </w:r>
            <w:proofErr w:type="spellStart"/>
            <w:r w:rsidR="00CD68E9">
              <w:t>collectables</w:t>
            </w:r>
            <w:proofErr w:type="spellEnd"/>
          </w:p>
          <w:p w14:paraId="1EF48B4C" w14:textId="6A972CC2" w:rsidR="00CD68E9" w:rsidRDefault="00CD68E9" w:rsidP="00CD68E9">
            <w:pPr>
              <w:pStyle w:val="Paragraphedeliste"/>
              <w:numPr>
                <w:ilvl w:val="0"/>
                <w:numId w:val="8"/>
              </w:numPr>
            </w:pPr>
            <w:r>
              <w:t>Base pour le calcul de succès de niveau (combat juridique)</w:t>
            </w:r>
          </w:p>
        </w:tc>
      </w:tr>
      <w:tr w:rsidR="002735C1" w14:paraId="4993D9A1" w14:textId="77777777" w:rsidTr="00E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2154D285" w14:textId="4810D2D9" w:rsidR="002735C1" w:rsidRPr="00010131" w:rsidRDefault="002735C1" w:rsidP="00E625B3">
            <w:pPr>
              <w:rPr>
                <w:b/>
                <w:i/>
              </w:rPr>
            </w:pPr>
            <w:proofErr w:type="spellStart"/>
            <w:r w:rsidRPr="00010131">
              <w:rPr>
                <w:b/>
                <w:i/>
              </w:rPr>
              <w:t>Collectables</w:t>
            </w:r>
            <w:proofErr w:type="spellEnd"/>
          </w:p>
        </w:tc>
        <w:tc>
          <w:tcPr>
            <w:tcW w:w="7534" w:type="dxa"/>
          </w:tcPr>
          <w:p w14:paraId="1D5ECEB6" w14:textId="77777777" w:rsidR="002735C1" w:rsidRDefault="002735C1" w:rsidP="00CD68E9">
            <w:pPr>
              <w:pStyle w:val="Paragraphedeliste"/>
              <w:numPr>
                <w:ilvl w:val="0"/>
                <w:numId w:val="8"/>
              </w:numPr>
            </w:pPr>
            <w:r>
              <w:t>Dans chaque niveau, le joueur doit ramasser plusieurs petits dossiers (représentant des éléments de preuve contre les mauvaises pratiques de l’entreprise)</w:t>
            </w:r>
          </w:p>
          <w:p w14:paraId="4E1CFFF3" w14:textId="07BD157F" w:rsidR="002735C1" w:rsidRDefault="002735C1" w:rsidP="00CD68E9">
            <w:pPr>
              <w:pStyle w:val="Paragraphedeliste"/>
              <w:numPr>
                <w:ilvl w:val="0"/>
                <w:numId w:val="8"/>
              </w:numPr>
            </w:pPr>
            <w:r>
              <w:t xml:space="preserve">Chaque </w:t>
            </w:r>
            <w:proofErr w:type="spellStart"/>
            <w:r w:rsidRPr="00010131">
              <w:rPr>
                <w:i/>
              </w:rPr>
              <w:t>collectable</w:t>
            </w:r>
            <w:proofErr w:type="spellEnd"/>
            <w:r>
              <w:t xml:space="preserve"> rapporte un nombre substantiel de points</w:t>
            </w:r>
          </w:p>
        </w:tc>
      </w:tr>
      <w:tr w:rsidR="001D2524" w14:paraId="0F9F9C4C" w14:textId="77777777" w:rsidTr="00E625B3">
        <w:tc>
          <w:tcPr>
            <w:tcW w:w="3256" w:type="dxa"/>
          </w:tcPr>
          <w:p w14:paraId="0BE3A0F4" w14:textId="592CDAAE" w:rsidR="001D2524" w:rsidRDefault="001D2524" w:rsidP="00E625B3">
            <w:pPr>
              <w:rPr>
                <w:b/>
              </w:rPr>
            </w:pPr>
            <w:r>
              <w:rPr>
                <w:b/>
              </w:rPr>
              <w:lastRenderedPageBreak/>
              <w:t>Plateformes mouvantes</w:t>
            </w:r>
          </w:p>
        </w:tc>
        <w:tc>
          <w:tcPr>
            <w:tcW w:w="7534" w:type="dxa"/>
          </w:tcPr>
          <w:p w14:paraId="36A268EA" w14:textId="06987B64" w:rsidR="001D2524" w:rsidRDefault="001D2524" w:rsidP="000322CB">
            <w:pPr>
              <w:pStyle w:val="Paragraphedeliste"/>
              <w:numPr>
                <w:ilvl w:val="0"/>
                <w:numId w:val="8"/>
              </w:numPr>
            </w:pPr>
            <w:r>
              <w:t>Plateforme</w:t>
            </w:r>
            <w:r w:rsidR="000322CB">
              <w:t>s</w:t>
            </w:r>
            <w:r>
              <w:t xml:space="preserve"> qui se d</w:t>
            </w:r>
            <w:r w:rsidR="00963547">
              <w:t>éplace</w:t>
            </w:r>
            <w:r w:rsidR="000322CB">
              <w:t>nt</w:t>
            </w:r>
            <w:r w:rsidR="00963547">
              <w:t xml:space="preserve"> continuellement de </w:t>
            </w:r>
            <w:r w:rsidR="000322CB">
              <w:t>manière</w:t>
            </w:r>
            <w:r>
              <w:t xml:space="preserve"> verticale</w:t>
            </w:r>
            <w:r w:rsidR="00963547">
              <w:t>.</w:t>
            </w:r>
          </w:p>
        </w:tc>
      </w:tr>
      <w:tr w:rsidR="00934C5F" w14:paraId="470E8117" w14:textId="77777777" w:rsidTr="00E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05AB8E98" w14:textId="39F31BFB" w:rsidR="00934C5F" w:rsidRPr="00934C5F" w:rsidRDefault="00934C5F" w:rsidP="00934C5F">
            <w:pPr>
              <w:rPr>
                <w:b/>
              </w:rPr>
            </w:pPr>
            <w:r>
              <w:rPr>
                <w:b/>
              </w:rPr>
              <w:t>{</w:t>
            </w:r>
            <w:r w:rsidRPr="00934C5F">
              <w:rPr>
                <w:b/>
              </w:rPr>
              <w:t xml:space="preserve">Achats de </w:t>
            </w:r>
            <w:r w:rsidR="000322CB">
              <w:rPr>
                <w:b/>
              </w:rPr>
              <w:t>« </w:t>
            </w:r>
            <w:r w:rsidRPr="00934C5F">
              <w:rPr>
                <w:b/>
              </w:rPr>
              <w:t>power-</w:t>
            </w:r>
            <w:proofErr w:type="spellStart"/>
            <w:r w:rsidRPr="00934C5F">
              <w:rPr>
                <w:b/>
              </w:rPr>
              <w:t>up</w:t>
            </w:r>
            <w:r w:rsidR="000322CB">
              <w:rPr>
                <w:b/>
              </w:rPr>
              <w:t>s</w:t>
            </w:r>
            <w:proofErr w:type="spellEnd"/>
            <w:r w:rsidR="000322CB">
              <w:rPr>
                <w:b/>
              </w:rPr>
              <w:t> »</w:t>
            </w:r>
            <w:r w:rsidRPr="00934C5F">
              <w:rPr>
                <w:b/>
              </w:rPr>
              <w:t xml:space="preserve"> entre les </w:t>
            </w:r>
            <w:r>
              <w:rPr>
                <w:b/>
              </w:rPr>
              <w:t>niveaux</w:t>
            </w:r>
            <w:r w:rsidRPr="00934C5F">
              <w:rPr>
                <w:b/>
              </w:rPr>
              <w:t>}</w:t>
            </w:r>
          </w:p>
        </w:tc>
        <w:tc>
          <w:tcPr>
            <w:tcW w:w="7534" w:type="dxa"/>
          </w:tcPr>
          <w:p w14:paraId="218A05D5" w14:textId="6D786C9D" w:rsidR="00934C5F" w:rsidRDefault="00934C5F" w:rsidP="00934C5F">
            <w:pPr>
              <w:pStyle w:val="Paragraphedeliste"/>
              <w:numPr>
                <w:ilvl w:val="0"/>
                <w:numId w:val="8"/>
              </w:numPr>
            </w:pPr>
            <w:r>
              <w:t>Entre chaque niveau le joueur utiliser son cumulatif d</w:t>
            </w:r>
            <w:r w:rsidR="000322CB">
              <w:t>’argent pour acheter des « power-</w:t>
            </w:r>
            <w:proofErr w:type="spellStart"/>
            <w:r>
              <w:t>ups</w:t>
            </w:r>
            <w:proofErr w:type="spellEnd"/>
            <w:r w:rsidR="000322CB">
              <w:t> »</w:t>
            </w:r>
            <w:r>
              <w:t xml:space="preserve"> l’aidant dans le niveau suivant. (ex. Vélo, skateboard, bouteille d’eau, </w:t>
            </w:r>
            <w:proofErr w:type="spellStart"/>
            <w:r>
              <w:t>etc</w:t>
            </w:r>
            <w:proofErr w:type="spellEnd"/>
            <w:r>
              <w:t xml:space="preserve">). </w:t>
            </w:r>
          </w:p>
        </w:tc>
      </w:tr>
      <w:tr w:rsidR="00934C5F" w14:paraId="275E5D2D" w14:textId="77777777" w:rsidTr="00E625B3">
        <w:tc>
          <w:tcPr>
            <w:tcW w:w="3256" w:type="dxa"/>
          </w:tcPr>
          <w:p w14:paraId="30605DAA" w14:textId="711482C2" w:rsidR="00934C5F" w:rsidRDefault="00963547" w:rsidP="00934C5F">
            <w:pPr>
              <w:rPr>
                <w:b/>
              </w:rPr>
            </w:pPr>
            <w:r>
              <w:rPr>
                <w:b/>
              </w:rPr>
              <w:t>{</w:t>
            </w:r>
            <w:r w:rsidR="00934C5F">
              <w:rPr>
                <w:b/>
              </w:rPr>
              <w:t>Échelles</w:t>
            </w:r>
            <w:r>
              <w:rPr>
                <w:b/>
              </w:rPr>
              <w:t>}</w:t>
            </w:r>
          </w:p>
        </w:tc>
        <w:tc>
          <w:tcPr>
            <w:tcW w:w="7534" w:type="dxa"/>
          </w:tcPr>
          <w:p w14:paraId="7BF5FFAC" w14:textId="162D5046" w:rsidR="00934C5F" w:rsidRDefault="00934C5F" w:rsidP="00934C5F">
            <w:pPr>
              <w:pStyle w:val="Paragraphedeliste"/>
              <w:numPr>
                <w:ilvl w:val="0"/>
                <w:numId w:val="8"/>
              </w:numPr>
            </w:pPr>
            <w:r>
              <w:t>Le joueur peut utiliser des échelles pour monter à certain</w:t>
            </w:r>
            <w:r w:rsidR="000322CB">
              <w:t>s</w:t>
            </w:r>
            <w:r>
              <w:t xml:space="preserve"> endroit</w:t>
            </w:r>
            <w:r w:rsidR="000322CB">
              <w:t>s</w:t>
            </w:r>
            <w:r>
              <w:t>.</w:t>
            </w:r>
          </w:p>
        </w:tc>
      </w:tr>
      <w:tr w:rsidR="00934C5F" w14:paraId="289CCBA6" w14:textId="77777777" w:rsidTr="00E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71771DA2" w14:textId="72A78735" w:rsidR="00934C5F" w:rsidRDefault="000322CB" w:rsidP="00934C5F">
            <w:pPr>
              <w:rPr>
                <w:b/>
              </w:rPr>
            </w:pPr>
            <w:r>
              <w:rPr>
                <w:b/>
              </w:rPr>
              <w:t>Saut</w:t>
            </w:r>
          </w:p>
        </w:tc>
        <w:tc>
          <w:tcPr>
            <w:tcW w:w="7534" w:type="dxa"/>
          </w:tcPr>
          <w:p w14:paraId="01B8C651" w14:textId="65BD36A8" w:rsidR="00934C5F" w:rsidRDefault="00934C5F" w:rsidP="00934C5F">
            <w:pPr>
              <w:pStyle w:val="Paragraphedeliste"/>
              <w:numPr>
                <w:ilvl w:val="0"/>
                <w:numId w:val="8"/>
              </w:numPr>
            </w:pPr>
            <w:r>
              <w:t>Le joueur peut sauter.</w:t>
            </w:r>
          </w:p>
        </w:tc>
      </w:tr>
      <w:tr w:rsidR="00934C5F" w14:paraId="56A57AAA" w14:textId="77777777" w:rsidTr="00E625B3">
        <w:tc>
          <w:tcPr>
            <w:tcW w:w="3256" w:type="dxa"/>
          </w:tcPr>
          <w:p w14:paraId="1B4EC6FD" w14:textId="2033496E" w:rsidR="00934C5F" w:rsidRDefault="005F640C" w:rsidP="00934C5F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Achievements</w:t>
            </w:r>
            <w:proofErr w:type="spellEnd"/>
            <w:r>
              <w:rPr>
                <w:b/>
              </w:rPr>
              <w:t xml:space="preserve"> / Succès}</w:t>
            </w:r>
          </w:p>
        </w:tc>
        <w:tc>
          <w:tcPr>
            <w:tcW w:w="7534" w:type="dxa"/>
          </w:tcPr>
          <w:p w14:paraId="3834A4DD" w14:textId="5D78F62C" w:rsidR="005F640C" w:rsidRDefault="005F640C" w:rsidP="005F640C">
            <w:pPr>
              <w:pStyle w:val="Paragraphedeliste"/>
              <w:numPr>
                <w:ilvl w:val="0"/>
                <w:numId w:val="8"/>
              </w:numPr>
            </w:pPr>
            <w:r>
              <w:t xml:space="preserve">Le joueur est récompensé pour accomplir certaines tâches spécifiques (ex. Éviter 5 paquets de cigarette en ligne, ne subir aucun malus dans un niveau complet, </w:t>
            </w:r>
            <w:proofErr w:type="spellStart"/>
            <w:r>
              <w:t>etc</w:t>
            </w:r>
            <w:proofErr w:type="spellEnd"/>
            <w:r>
              <w:t xml:space="preserve">). </w:t>
            </w:r>
          </w:p>
        </w:tc>
      </w:tr>
      <w:tr w:rsidR="005F640C" w14:paraId="2CA813CE" w14:textId="77777777" w:rsidTr="00E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3B7B91FF" w14:textId="1D19B755" w:rsidR="005F640C" w:rsidRDefault="005F640C" w:rsidP="00934C5F">
            <w:pPr>
              <w:rPr>
                <w:b/>
              </w:rPr>
            </w:pPr>
            <w:r>
              <w:rPr>
                <w:b/>
              </w:rPr>
              <w:t>{Lettres à ramasser}</w:t>
            </w:r>
          </w:p>
        </w:tc>
        <w:tc>
          <w:tcPr>
            <w:tcW w:w="7534" w:type="dxa"/>
          </w:tcPr>
          <w:p w14:paraId="24BD0C4E" w14:textId="2783148B" w:rsidR="005F640C" w:rsidRDefault="005F640C" w:rsidP="005F640C">
            <w:pPr>
              <w:pStyle w:val="Paragraphedeliste"/>
              <w:numPr>
                <w:ilvl w:val="0"/>
                <w:numId w:val="8"/>
              </w:numPr>
            </w:pPr>
            <w:r>
              <w:t>Les lettres du mot [</w:t>
            </w:r>
            <w:proofErr w:type="spellStart"/>
            <w:r>
              <w:t>DeFacto</w:t>
            </w:r>
            <w:proofErr w:type="spellEnd"/>
            <w:r>
              <w:t>] sont parsemées dans chaque niveau.</w:t>
            </w:r>
          </w:p>
          <w:p w14:paraId="0E9CB3BD" w14:textId="1FFAF291" w:rsidR="005F640C" w:rsidRDefault="005F640C" w:rsidP="005F640C">
            <w:pPr>
              <w:pStyle w:val="Paragraphedeliste"/>
              <w:numPr>
                <w:ilvl w:val="0"/>
                <w:numId w:val="8"/>
              </w:numPr>
            </w:pPr>
            <w:r>
              <w:t>Reformer le mot en entier donne un bonus de point</w:t>
            </w:r>
            <w:r w:rsidR="000322CB">
              <w:t>s</w:t>
            </w:r>
            <w:r>
              <w:t xml:space="preserve"> au joueur.</w:t>
            </w:r>
          </w:p>
        </w:tc>
      </w:tr>
      <w:tr w:rsidR="005F640C" w14:paraId="71B7E45F" w14:textId="77777777" w:rsidTr="00E625B3">
        <w:tc>
          <w:tcPr>
            <w:tcW w:w="3256" w:type="dxa"/>
          </w:tcPr>
          <w:p w14:paraId="49C95CD9" w14:textId="36C0FC8F" w:rsidR="005F640C" w:rsidRDefault="005F640C" w:rsidP="00934C5F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F640C">
              <w:rPr>
                <w:b/>
                <w:i/>
              </w:rPr>
              <w:t>Loading</w:t>
            </w:r>
            <w:proofErr w:type="spellEnd"/>
            <w:r w:rsidRPr="005F640C">
              <w:rPr>
                <w:b/>
                <w:i/>
              </w:rPr>
              <w:t xml:space="preserve"> </w:t>
            </w:r>
            <w:proofErr w:type="spellStart"/>
            <w:r w:rsidRPr="005F640C">
              <w:rPr>
                <w:b/>
                <w:i/>
              </w:rPr>
              <w:t>screen</w:t>
            </w:r>
            <w:proofErr w:type="spellEnd"/>
            <w:r>
              <w:rPr>
                <w:b/>
              </w:rPr>
              <w:t xml:space="preserve"> avec des faits sur le tabac}</w:t>
            </w:r>
          </w:p>
        </w:tc>
        <w:tc>
          <w:tcPr>
            <w:tcW w:w="7534" w:type="dxa"/>
          </w:tcPr>
          <w:p w14:paraId="4CFBC4C0" w14:textId="3930430C" w:rsidR="005F640C" w:rsidRDefault="005F640C" w:rsidP="000322CB">
            <w:pPr>
              <w:pStyle w:val="Paragraphedeliste"/>
              <w:numPr>
                <w:ilvl w:val="0"/>
                <w:numId w:val="8"/>
              </w:numPr>
            </w:pPr>
            <w:r>
              <w:t>Durant le chargement d’un niveau</w:t>
            </w:r>
            <w:r w:rsidR="000322CB">
              <w:t>,</w:t>
            </w:r>
            <w:r>
              <w:t xml:space="preserve"> une phrase </w:t>
            </w:r>
            <w:r w:rsidR="000322CB">
              <w:t>fournissant</w:t>
            </w:r>
            <w:r>
              <w:t xml:space="preserve"> des faits sur les effets néfaste</w:t>
            </w:r>
            <w:r w:rsidR="000322CB">
              <w:t>s du tabac apparait au</w:t>
            </w:r>
            <w:r>
              <w:t xml:space="preserve"> bas de l’écran.</w:t>
            </w:r>
          </w:p>
        </w:tc>
      </w:tr>
      <w:tr w:rsidR="005F640C" w14:paraId="57C1AA3A" w14:textId="77777777" w:rsidTr="00E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14:paraId="5F7056DD" w14:textId="506232CA" w:rsidR="005F640C" w:rsidRDefault="005F640C" w:rsidP="00E62229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Multi-</w:t>
            </w:r>
            <w:r w:rsidR="00E62229">
              <w:rPr>
                <w:b/>
              </w:rPr>
              <w:t>joueur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7534" w:type="dxa"/>
          </w:tcPr>
          <w:p w14:paraId="0E9E80FF" w14:textId="6C3E5F29" w:rsidR="005F640C" w:rsidRDefault="005F640C" w:rsidP="005F640C">
            <w:pPr>
              <w:pStyle w:val="Paragraphedeliste"/>
              <w:numPr>
                <w:ilvl w:val="0"/>
                <w:numId w:val="8"/>
              </w:numPr>
            </w:pPr>
            <w:r>
              <w:t xml:space="preserve">Un mode </w:t>
            </w:r>
            <w:proofErr w:type="spellStart"/>
            <w:r>
              <w:t>multi-</w:t>
            </w:r>
            <w:r w:rsidR="00E62229">
              <w:t>joueur</w:t>
            </w:r>
            <w:proofErr w:type="spellEnd"/>
            <w:r>
              <w:t xml:space="preserve"> permet à deux joueurs de s’affronter en duel. </w:t>
            </w:r>
          </w:p>
          <w:p w14:paraId="2158C583" w14:textId="77777777" w:rsidR="005F640C" w:rsidRDefault="005F640C" w:rsidP="005F640C">
            <w:pPr>
              <w:pStyle w:val="Paragraphedeliste"/>
              <w:numPr>
                <w:ilvl w:val="0"/>
                <w:numId w:val="8"/>
              </w:numPr>
            </w:pPr>
            <w:r>
              <w:t>Le joueur arrivant à la fin du niveau en premier obtient un bonus de points.</w:t>
            </w:r>
          </w:p>
          <w:p w14:paraId="242CE6E4" w14:textId="0E6C7E0C" w:rsidR="005F640C" w:rsidRDefault="000322CB" w:rsidP="005F640C">
            <w:pPr>
              <w:pStyle w:val="Paragraphedeliste"/>
              <w:numPr>
                <w:ilvl w:val="0"/>
                <w:numId w:val="8"/>
              </w:numPr>
            </w:pPr>
            <w:r>
              <w:t>Se jouer a</w:t>
            </w:r>
            <w:r w:rsidR="00963547">
              <w:t>vec un</w:t>
            </w:r>
            <w:r w:rsidR="00E62229">
              <w:t xml:space="preserve"> ou plusieurs écrans.</w:t>
            </w:r>
          </w:p>
          <w:p w14:paraId="30955186" w14:textId="77777777" w:rsidR="00E62229" w:rsidRDefault="00E62229" w:rsidP="005F640C">
            <w:pPr>
              <w:pStyle w:val="Paragraphedeliste"/>
              <w:numPr>
                <w:ilvl w:val="0"/>
                <w:numId w:val="8"/>
              </w:numPr>
            </w:pPr>
            <w:r>
              <w:t>{Des boutons sont ajoutés afin de provoquer l’apparition de malus pour l’autre joueur (qu’il devra éviter)}</w:t>
            </w:r>
          </w:p>
          <w:p w14:paraId="3218F16E" w14:textId="7ACBFCEE" w:rsidR="00E62229" w:rsidRDefault="00963547" w:rsidP="005F640C">
            <w:pPr>
              <w:pStyle w:val="Paragraphedeliste"/>
              <w:numPr>
                <w:ilvl w:val="0"/>
                <w:numId w:val="8"/>
              </w:numPr>
            </w:pPr>
            <w:r>
              <w:t>{</w:t>
            </w:r>
            <w:r w:rsidR="00E62229">
              <w:t>Le duel en ligne choisi</w:t>
            </w:r>
            <w:r w:rsidR="000322CB">
              <w:t>t</w:t>
            </w:r>
            <w:r w:rsidR="00E62229">
              <w:t xml:space="preserve"> aléatoirement deux joueurs disponibles </w:t>
            </w:r>
            <w:r w:rsidR="000322CB">
              <w:t>pour qu’ils s’affrontent}</w:t>
            </w:r>
          </w:p>
          <w:p w14:paraId="73C14003" w14:textId="382F5AF1" w:rsidR="00E62229" w:rsidRDefault="00E62229" w:rsidP="0000230E">
            <w:pPr>
              <w:pStyle w:val="Paragraphedeliste"/>
              <w:numPr>
                <w:ilvl w:val="0"/>
                <w:numId w:val="8"/>
              </w:numPr>
            </w:pPr>
            <w:r>
              <w:t>{Pour jouer avec un am</w:t>
            </w:r>
            <w:r w:rsidR="000322CB">
              <w:t>i en ligne, un code sera généré pour chaque</w:t>
            </w:r>
            <w:r>
              <w:t xml:space="preserve"> </w:t>
            </w:r>
            <w:r w:rsidR="0000230E">
              <w:t>partie</w:t>
            </w:r>
            <w:r w:rsidR="000322CB">
              <w:t>.</w:t>
            </w:r>
            <w:r>
              <w:t xml:space="preserve"> </w:t>
            </w:r>
            <w:r w:rsidR="0000230E">
              <w:t>Le joueur l’ayant généré</w:t>
            </w:r>
            <w:r w:rsidR="000322CB">
              <w:t xml:space="preserve"> </w:t>
            </w:r>
            <w:r>
              <w:t xml:space="preserve">pourra </w:t>
            </w:r>
            <w:r w:rsidR="000322CB">
              <w:t>ensuite l’</w:t>
            </w:r>
            <w:r>
              <w:t>envoyer à son ami afin que les deux se retrouvent dans la même partie.}</w:t>
            </w:r>
          </w:p>
        </w:tc>
      </w:tr>
      <w:tr w:rsidR="00E62229" w14:paraId="5E3E2706" w14:textId="77777777" w:rsidTr="00E625B3">
        <w:tc>
          <w:tcPr>
            <w:tcW w:w="3256" w:type="dxa"/>
          </w:tcPr>
          <w:p w14:paraId="27A6C419" w14:textId="116BFE94" w:rsidR="00E62229" w:rsidRDefault="00E62229" w:rsidP="00E62229">
            <w:pPr>
              <w:rPr>
                <w:b/>
              </w:rPr>
            </w:pPr>
            <w:r>
              <w:rPr>
                <w:b/>
              </w:rPr>
              <w:t>{Salle de trophées}</w:t>
            </w:r>
          </w:p>
        </w:tc>
        <w:tc>
          <w:tcPr>
            <w:tcW w:w="7534" w:type="dxa"/>
          </w:tcPr>
          <w:p w14:paraId="790DFB7B" w14:textId="77777777" w:rsidR="00E62229" w:rsidRDefault="00E62229" w:rsidP="005F640C">
            <w:pPr>
              <w:pStyle w:val="Paragraphedeliste"/>
              <w:numPr>
                <w:ilvl w:val="0"/>
                <w:numId w:val="8"/>
              </w:numPr>
            </w:pPr>
            <w:r>
              <w:t xml:space="preserve">Écran où le joueur se retrouve entre chaque niveau. </w:t>
            </w:r>
          </w:p>
          <w:p w14:paraId="429306A9" w14:textId="77777777" w:rsidR="00E62229" w:rsidRDefault="00E62229" w:rsidP="005F640C">
            <w:pPr>
              <w:pStyle w:val="Paragraphedeliste"/>
              <w:numPr>
                <w:ilvl w:val="0"/>
                <w:numId w:val="8"/>
              </w:numPr>
            </w:pPr>
            <w:r>
              <w:t xml:space="preserve">Base de la zone d’achats. </w:t>
            </w:r>
          </w:p>
          <w:p w14:paraId="3AE946E9" w14:textId="77777777" w:rsidR="00E62229" w:rsidRDefault="00E62229" w:rsidP="005F640C">
            <w:pPr>
              <w:pStyle w:val="Paragraphedeliste"/>
              <w:numPr>
                <w:ilvl w:val="0"/>
                <w:numId w:val="8"/>
              </w:numPr>
            </w:pPr>
            <w:r>
              <w:t>Lieux ou sont conservés les succès et où le joueur peut accumuler plusieurs trophées.</w:t>
            </w:r>
          </w:p>
          <w:p w14:paraId="43BDAA61" w14:textId="27C5DC0A" w:rsidR="00963547" w:rsidRDefault="00963547" w:rsidP="00963547">
            <w:pPr>
              <w:pStyle w:val="Paragraphedeliste"/>
              <w:numPr>
                <w:ilvl w:val="0"/>
                <w:numId w:val="8"/>
              </w:numPr>
            </w:pPr>
            <w:r>
              <w:t>Accessible du menu-titre</w:t>
            </w:r>
            <w:r w:rsidR="000322CB">
              <w:t>.</w:t>
            </w:r>
          </w:p>
        </w:tc>
      </w:tr>
    </w:tbl>
    <w:p w14:paraId="0A299CB7" w14:textId="6B653DEB" w:rsidR="009D7D06" w:rsidRPr="0036056F" w:rsidRDefault="009D7D06" w:rsidP="0036056F">
      <w:pPr>
        <w:rPr>
          <w:sz w:val="48"/>
          <w:szCs w:val="32"/>
        </w:rPr>
      </w:pPr>
    </w:p>
    <w:sectPr w:rsidR="009D7D06" w:rsidRPr="0036056F" w:rsidSect="004335FE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AD6AF" w14:textId="77777777" w:rsidR="0000230E" w:rsidRDefault="0000230E" w:rsidP="0009666C">
      <w:pPr>
        <w:spacing w:after="0" w:line="240" w:lineRule="auto"/>
      </w:pPr>
      <w:r>
        <w:separator/>
      </w:r>
    </w:p>
  </w:endnote>
  <w:endnote w:type="continuationSeparator" w:id="0">
    <w:p w14:paraId="10F7556E" w14:textId="77777777" w:rsidR="0000230E" w:rsidRDefault="0000230E" w:rsidP="0009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673770"/>
      <w:docPartObj>
        <w:docPartGallery w:val="Page Numbers (Bottom of Page)"/>
        <w:docPartUnique/>
      </w:docPartObj>
    </w:sdtPr>
    <w:sdtEndPr/>
    <w:sdtContent>
      <w:p w14:paraId="62E66B0B" w14:textId="77777777" w:rsidR="0000230E" w:rsidRDefault="0000230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7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57A8F" w14:textId="77777777" w:rsidR="0000230E" w:rsidRDefault="000023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B5659" w14:textId="77777777" w:rsidR="0000230E" w:rsidRDefault="0000230E" w:rsidP="0009666C">
      <w:pPr>
        <w:spacing w:after="0" w:line="240" w:lineRule="auto"/>
      </w:pPr>
      <w:r>
        <w:separator/>
      </w:r>
    </w:p>
  </w:footnote>
  <w:footnote w:type="continuationSeparator" w:id="0">
    <w:p w14:paraId="2E619160" w14:textId="77777777" w:rsidR="0000230E" w:rsidRDefault="0000230E" w:rsidP="0009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05D5A" w14:textId="0E478571" w:rsidR="0000230E" w:rsidRPr="008643F0" w:rsidRDefault="0000230E" w:rsidP="008643F0">
    <w:pPr>
      <w:pStyle w:val="En-tte"/>
      <w:tabs>
        <w:tab w:val="clear" w:pos="8640"/>
        <w:tab w:val="right" w:pos="10490"/>
      </w:tabs>
    </w:pPr>
    <w:r>
      <w:t>57</w:t>
    </w:r>
    <w:r w:rsidRPr="0009666C">
      <w:t>0-J</w:t>
    </w:r>
    <w:r>
      <w:t>WA</w:t>
    </w:r>
    <w:r w:rsidRPr="0009666C">
      <w:t>-BT</w:t>
    </w:r>
    <w:r>
      <w:t xml:space="preserve"> – Analyse de la fonction de travail</w:t>
    </w:r>
    <w:r>
      <w:tab/>
    </w:r>
    <w:r>
      <w:tab/>
      <w:t xml:space="preserve">                     Projet Attrape-Poison</w:t>
    </w:r>
  </w:p>
  <w:p w14:paraId="1D5A2EF9" w14:textId="103436A5" w:rsidR="0000230E" w:rsidRPr="008643F0" w:rsidRDefault="0000230E">
    <w:pPr>
      <w:pStyle w:val="En-tte"/>
    </w:pPr>
    <w:r>
      <w:rPr>
        <w:caps/>
      </w:rPr>
      <w:t>Concept de jeu</w:t>
    </w:r>
    <w:r w:rsidRPr="008643F0">
      <w:tab/>
    </w:r>
    <w:r w:rsidRPr="008643F0">
      <w:tab/>
      <w:t xml:space="preserve">                                                                                                     </w:t>
    </w:r>
    <w:r>
      <w:t>6 juillet</w:t>
    </w:r>
    <w:r w:rsidRPr="008643F0">
      <w:t xml:space="preserve"> 2015</w:t>
    </w:r>
  </w:p>
  <w:p w14:paraId="27C8C1CD" w14:textId="77777777" w:rsidR="0000230E" w:rsidRPr="008643F0" w:rsidRDefault="0000230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2111C"/>
    <w:multiLevelType w:val="hybridMultilevel"/>
    <w:tmpl w:val="397EF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5BF2"/>
    <w:multiLevelType w:val="hybridMultilevel"/>
    <w:tmpl w:val="35F66F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E4DFF"/>
    <w:multiLevelType w:val="hybridMultilevel"/>
    <w:tmpl w:val="0BF620AC"/>
    <w:lvl w:ilvl="0" w:tplc="2A7062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F1A96"/>
    <w:multiLevelType w:val="hybridMultilevel"/>
    <w:tmpl w:val="5C8AA7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36346"/>
    <w:multiLevelType w:val="hybridMultilevel"/>
    <w:tmpl w:val="6FDA8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42547"/>
    <w:multiLevelType w:val="hybridMultilevel"/>
    <w:tmpl w:val="03147668"/>
    <w:lvl w:ilvl="0" w:tplc="2A7062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D7"/>
    <w:rsid w:val="0000230E"/>
    <w:rsid w:val="00010131"/>
    <w:rsid w:val="000322CB"/>
    <w:rsid w:val="00077F60"/>
    <w:rsid w:val="00082AE0"/>
    <w:rsid w:val="0009666C"/>
    <w:rsid w:val="00140D11"/>
    <w:rsid w:val="001D2524"/>
    <w:rsid w:val="002735C1"/>
    <w:rsid w:val="002B28BF"/>
    <w:rsid w:val="002D2210"/>
    <w:rsid w:val="002D4C82"/>
    <w:rsid w:val="002E1896"/>
    <w:rsid w:val="002F164B"/>
    <w:rsid w:val="003476B8"/>
    <w:rsid w:val="0036056F"/>
    <w:rsid w:val="0037541D"/>
    <w:rsid w:val="003A6E5A"/>
    <w:rsid w:val="00417839"/>
    <w:rsid w:val="004335FE"/>
    <w:rsid w:val="00483E0B"/>
    <w:rsid w:val="00492863"/>
    <w:rsid w:val="004C39DD"/>
    <w:rsid w:val="005123A3"/>
    <w:rsid w:val="00522EA4"/>
    <w:rsid w:val="0054246C"/>
    <w:rsid w:val="005C4D50"/>
    <w:rsid w:val="005E15B1"/>
    <w:rsid w:val="005F640C"/>
    <w:rsid w:val="006069CD"/>
    <w:rsid w:val="00607125"/>
    <w:rsid w:val="0062371E"/>
    <w:rsid w:val="008301E3"/>
    <w:rsid w:val="008643F0"/>
    <w:rsid w:val="008B4C63"/>
    <w:rsid w:val="008E19A0"/>
    <w:rsid w:val="00920EA1"/>
    <w:rsid w:val="00932669"/>
    <w:rsid w:val="00934C5F"/>
    <w:rsid w:val="00944CD7"/>
    <w:rsid w:val="009525CB"/>
    <w:rsid w:val="00963547"/>
    <w:rsid w:val="009A296B"/>
    <w:rsid w:val="009D0D3F"/>
    <w:rsid w:val="009D7D06"/>
    <w:rsid w:val="00A31FF2"/>
    <w:rsid w:val="00A34B7F"/>
    <w:rsid w:val="00A5076E"/>
    <w:rsid w:val="00A9777B"/>
    <w:rsid w:val="00AB377D"/>
    <w:rsid w:val="00B11CA3"/>
    <w:rsid w:val="00B127E4"/>
    <w:rsid w:val="00B23728"/>
    <w:rsid w:val="00B93445"/>
    <w:rsid w:val="00B9457F"/>
    <w:rsid w:val="00BA5644"/>
    <w:rsid w:val="00BA653B"/>
    <w:rsid w:val="00BC2302"/>
    <w:rsid w:val="00BC790F"/>
    <w:rsid w:val="00C7337D"/>
    <w:rsid w:val="00C91A8C"/>
    <w:rsid w:val="00CC7469"/>
    <w:rsid w:val="00CD68E9"/>
    <w:rsid w:val="00D9338E"/>
    <w:rsid w:val="00DF1DF5"/>
    <w:rsid w:val="00E62229"/>
    <w:rsid w:val="00E625B3"/>
    <w:rsid w:val="00E8306B"/>
    <w:rsid w:val="00EA1760"/>
    <w:rsid w:val="00EC677E"/>
    <w:rsid w:val="00FA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3702054"/>
  <w15:docId w15:val="{0B1C9E89-A208-4641-BAF0-5427BD7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210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11CA3"/>
    <w:pPr>
      <w:spacing w:after="160" w:line="259" w:lineRule="auto"/>
      <w:outlineLvl w:val="0"/>
    </w:pPr>
    <w:rPr>
      <w:b/>
      <w:caps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3F0"/>
    <w:pPr>
      <w:spacing w:before="240" w:after="160" w:line="259" w:lineRule="auto"/>
      <w:outlineLvl w:val="1"/>
    </w:pPr>
    <w:rPr>
      <w:b/>
      <w:smallCaps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7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11CA3"/>
    <w:rPr>
      <w:b/>
      <w:caps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43F0"/>
    <w:rPr>
      <w:b/>
      <w:smallCaps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B377D"/>
    <w:rPr>
      <w:rFonts w:asciiTheme="majorHAnsi" w:eastAsiaTheme="majorEastAsia" w:hAnsiTheme="majorHAnsi" w:cstheme="maj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character" w:styleId="Marquedecommentaire">
    <w:name w:val="annotation reference"/>
    <w:basedOn w:val="Policepardfaut"/>
    <w:uiPriority w:val="99"/>
    <w:semiHidden/>
    <w:unhideWhenUsed/>
    <w:rsid w:val="00EC67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C67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C67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C67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C677E"/>
    <w:rPr>
      <w:b/>
      <w:bCs/>
      <w:sz w:val="20"/>
      <w:szCs w:val="20"/>
    </w:rPr>
  </w:style>
  <w:style w:type="table" w:styleId="TableauGrille5Fonc-Accentuation5">
    <w:name w:val="Grid Table 5 Dark Accent 5"/>
    <w:basedOn w:val="TableauNormal"/>
    <w:uiPriority w:val="50"/>
    <w:rsid w:val="00E62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FBCEC6-A9FF-4CDD-A15E-F8D7C9960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503EAF5D.dotm</Template>
  <TotalTime>21</TotalTime>
  <Pages>3</Pages>
  <Words>651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glefebvre</dc:creator>
  <cp:lastModifiedBy>College Bart</cp:lastModifiedBy>
  <cp:revision>6</cp:revision>
  <dcterms:created xsi:type="dcterms:W3CDTF">2015-07-06T13:03:00Z</dcterms:created>
  <dcterms:modified xsi:type="dcterms:W3CDTF">2015-07-08T17:24:00Z</dcterms:modified>
</cp:coreProperties>
</file>