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F8E" w:rsidRDefault="00887C94" w:rsidP="00887C94">
      <w:pPr>
        <w:pStyle w:val="Titre"/>
        <w:jc w:val="center"/>
      </w:pPr>
      <w:bookmarkStart w:id="0" w:name="_GoBack"/>
      <w:r>
        <w:t xml:space="preserve">Vision </w:t>
      </w:r>
      <w:r w:rsidR="007A6901">
        <w:t>de l’alpha</w:t>
      </w:r>
    </w:p>
    <w:p w:rsidR="00887C94" w:rsidRDefault="00887C94" w:rsidP="00887C94"/>
    <w:p w:rsidR="00887C94" w:rsidRDefault="00887C94" w:rsidP="00887C94">
      <w:r>
        <w:t>Les champs avec la mention « Ajustable » signifie des champs qui sont accessible directement à partir des objets sur la scène. Il suffit de mettre les variables correspondants publics.</w:t>
      </w:r>
    </w:p>
    <w:p w:rsidR="00887C94" w:rsidRDefault="00887C94" w:rsidP="00887C94">
      <w:r>
        <w:t xml:space="preserve">L’on vise à avoir </w:t>
      </w:r>
      <w:r w:rsidR="002C085C">
        <w:t>toutes les fonctionnalités implémentées et être en mesure de jouer une partie complète (de A à Z mais d’un seul niveau) du jeu sans le visuel ni le polissage.</w:t>
      </w:r>
    </w:p>
    <w:p w:rsidR="00887C94" w:rsidRDefault="00887C94" w:rsidP="00887C94"/>
    <w:p w:rsidR="00887C94" w:rsidRDefault="00887C94" w:rsidP="002C085C">
      <w:pPr>
        <w:pStyle w:val="Titre1"/>
      </w:pPr>
      <w:r>
        <w:t>Tâches à Éric</w:t>
      </w:r>
    </w:p>
    <w:p w:rsidR="002C085C" w:rsidRDefault="002C085C" w:rsidP="002C085C"/>
    <w:p w:rsidR="002C085C" w:rsidRDefault="002C085C" w:rsidP="002C085C">
      <w:pPr>
        <w:pStyle w:val="Titre3"/>
      </w:pPr>
      <w:r>
        <w:t>Pool d’obstacles :</w:t>
      </w:r>
    </w:p>
    <w:p w:rsidR="005F5A64" w:rsidRPr="005F5A64" w:rsidRDefault="005F5A64" w:rsidP="005F5A64"/>
    <w:p w:rsidR="00F63262" w:rsidRPr="00F63262" w:rsidRDefault="00F63262" w:rsidP="00F63262"/>
    <w:p w:rsidR="00306490" w:rsidRDefault="002C085C" w:rsidP="00306490">
      <w:pPr>
        <w:pStyle w:val="Titre3"/>
      </w:pPr>
      <w:r>
        <w:t>Intégration du HUD :</w:t>
      </w:r>
      <w:r w:rsidR="00306490" w:rsidRPr="00306490">
        <w:t xml:space="preserve"> </w:t>
      </w:r>
    </w:p>
    <w:p w:rsidR="00F63262" w:rsidRPr="00F63262" w:rsidRDefault="00306490" w:rsidP="00F63262">
      <w:r>
        <w:t xml:space="preserve">En attente du </w:t>
      </w:r>
      <w:proofErr w:type="spellStart"/>
      <w:r>
        <w:t>placerholder</w:t>
      </w:r>
      <w:proofErr w:type="spellEnd"/>
      <w:r>
        <w:t xml:space="preserve"> de HUD avant d’implémenter.</w:t>
      </w:r>
    </w:p>
    <w:p w:rsidR="00306490" w:rsidRDefault="002C085C" w:rsidP="00306490">
      <w:pPr>
        <w:pStyle w:val="Titre3"/>
      </w:pPr>
      <w:r>
        <w:t>Transition visuelle :</w:t>
      </w:r>
      <w:r w:rsidR="00306490" w:rsidRPr="00306490">
        <w:t xml:space="preserve"> </w:t>
      </w:r>
    </w:p>
    <w:p w:rsidR="00F63262" w:rsidRPr="00F63262" w:rsidRDefault="00306490" w:rsidP="00F63262">
      <w:r>
        <w:t xml:space="preserve">En attente du </w:t>
      </w:r>
      <w:proofErr w:type="spellStart"/>
      <w:r>
        <w:t>placerholder</w:t>
      </w:r>
      <w:proofErr w:type="spellEnd"/>
      <w:r>
        <w:t xml:space="preserve"> de HUD avant d’implémenter.</w:t>
      </w:r>
    </w:p>
    <w:p w:rsidR="0000267E" w:rsidRDefault="002C085C" w:rsidP="0000267E">
      <w:pPr>
        <w:pStyle w:val="Titre3"/>
      </w:pPr>
      <w:r>
        <w:t>Camera :</w:t>
      </w:r>
    </w:p>
    <w:p w:rsidR="005F5A64" w:rsidRPr="00974295" w:rsidRDefault="005F5A64" w:rsidP="00974295">
      <w:r>
        <w:t>La camera ne doit que défiler verticalement. Dans la demande actuelle du fonctionnement de la caméra, elle ne doit que suivre le joueur directement. Il n’y a donc pas question de mode élastique.</w:t>
      </w:r>
    </w:p>
    <w:p w:rsidR="00306490" w:rsidRDefault="00306490" w:rsidP="00306490">
      <w:pPr>
        <w:pStyle w:val="Titre3"/>
      </w:pPr>
      <w:r>
        <w:t>Autres :</w:t>
      </w:r>
    </w:p>
    <w:p w:rsidR="00306490" w:rsidRPr="00306490" w:rsidRDefault="00306490" w:rsidP="00306490">
      <w:r>
        <w:t xml:space="preserve">En ce qui concerne les obstacles qui tombent, valider à ce que ce soit des </w:t>
      </w:r>
      <w:proofErr w:type="spellStart"/>
      <w:r>
        <w:t>OnTrigger</w:t>
      </w:r>
      <w:proofErr w:type="spellEnd"/>
      <w:r>
        <w:t xml:space="preserve"> et non des </w:t>
      </w:r>
      <w:proofErr w:type="spellStart"/>
      <w:r>
        <w:t>OnCollision</w:t>
      </w:r>
      <w:proofErr w:type="spellEnd"/>
      <w:r>
        <w:t xml:space="preserve">, l’on ne veut pas que le </w:t>
      </w:r>
      <w:r w:rsidR="0084202F">
        <w:t>joueur se voit massacré par le poid</w:t>
      </w:r>
      <w:r w:rsidR="00974295">
        <w:t>s</w:t>
      </w:r>
      <w:r w:rsidR="0084202F">
        <w:t xml:space="preserve"> de l’obstacle.</w:t>
      </w:r>
      <w:r w:rsidR="00974295">
        <w:t xml:space="preserve"> </w:t>
      </w:r>
    </w:p>
    <w:p w:rsidR="005742F1" w:rsidRDefault="005742F1" w:rsidP="005742F1">
      <w:pPr>
        <w:pStyle w:val="Titre1"/>
      </w:pPr>
      <w:r>
        <w:t>Tâches à Mike</w:t>
      </w:r>
    </w:p>
    <w:p w:rsidR="00B649D2" w:rsidRDefault="00B649D2" w:rsidP="005742F1"/>
    <w:p w:rsidR="002C085C" w:rsidRDefault="002C085C" w:rsidP="00F63262">
      <w:pPr>
        <w:pStyle w:val="Titre3"/>
      </w:pPr>
      <w:r>
        <w:t>Barre de fumée :</w:t>
      </w:r>
    </w:p>
    <w:p w:rsidR="00974295" w:rsidRPr="00F63262" w:rsidRDefault="00306490" w:rsidP="00F63262">
      <w:r>
        <w:t xml:space="preserve">La fumée doit monter de façon constante, un </w:t>
      </w:r>
      <w:r w:rsidR="00974295">
        <w:t>champ ajustable au niveau de la vitesse et un champ ajustable au niveau d’un délai de départ avant le début de sa montée.</w:t>
      </w:r>
    </w:p>
    <w:p w:rsidR="002C085C" w:rsidRDefault="002C085C" w:rsidP="00F63262">
      <w:pPr>
        <w:pStyle w:val="Titre3"/>
      </w:pPr>
      <w:r>
        <w:t>Trigger Son :</w:t>
      </w:r>
    </w:p>
    <w:p w:rsidR="001B49C7" w:rsidRDefault="001B49C7" w:rsidP="001B49C7">
      <w:r>
        <w:t xml:space="preserve">On s’attend à ce que toutes les actions des personnages aient une fonction style </w:t>
      </w:r>
      <w:proofErr w:type="spellStart"/>
      <w:r>
        <w:t>Fire</w:t>
      </w:r>
      <w:proofErr w:type="spellEnd"/>
      <w:r>
        <w:t xml:space="preserve"> &amp; Forget (On le joue mais on n’en garde pas référence) avec un son ajustable. Il ne restera qu’au </w:t>
      </w:r>
      <w:proofErr w:type="spellStart"/>
      <w:r>
        <w:t>sound</w:t>
      </w:r>
      <w:proofErr w:type="spellEnd"/>
      <w:r>
        <w:t xml:space="preserve"> designer de glisser son dans les </w:t>
      </w:r>
      <w:proofErr w:type="spellStart"/>
      <w:r>
        <w:t>prefabs</w:t>
      </w:r>
      <w:proofErr w:type="spellEnd"/>
      <w:r>
        <w:t xml:space="preserve"> des objets correspondant.</w:t>
      </w:r>
    </w:p>
    <w:p w:rsidR="001B49C7" w:rsidRDefault="001B49C7" w:rsidP="001B49C7">
      <w:r>
        <w:t>Un trigger de son doit être présent pour :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lastRenderedPageBreak/>
        <w:t>Le saut du joueur</w:t>
      </w:r>
      <w:r w:rsidR="00F670A2">
        <w:t>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proofErr w:type="spellStart"/>
      <w:r>
        <w:t>Atterissage</w:t>
      </w:r>
      <w:proofErr w:type="spellEnd"/>
      <w:r>
        <w:t xml:space="preserve"> du joueur</w:t>
      </w:r>
      <w:r w:rsidR="00F670A2">
        <w:t>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>Personnage heurté par un obstacle</w:t>
      </w:r>
      <w:r w:rsidR="00F670A2">
        <w:t xml:space="preserve"> &amp; lorsqu’il touche au nuage de fumée montante.</w:t>
      </w:r>
    </w:p>
    <w:p w:rsidR="001B49C7" w:rsidRDefault="001B49C7" w:rsidP="00F670A2">
      <w:pPr>
        <w:pStyle w:val="Paragraphedeliste"/>
        <w:numPr>
          <w:ilvl w:val="0"/>
          <w:numId w:val="12"/>
        </w:numPr>
        <w:spacing w:after="0"/>
      </w:pPr>
      <w:r>
        <w:t xml:space="preserve">Personnage récupère un </w:t>
      </w:r>
      <w:proofErr w:type="spellStart"/>
      <w:r>
        <w:t>collectable</w:t>
      </w:r>
      <w:proofErr w:type="spellEnd"/>
      <w:r w:rsidR="00F670A2">
        <w:t>.</w:t>
      </w:r>
    </w:p>
    <w:p w:rsidR="00803439" w:rsidRDefault="00803439" w:rsidP="00803439">
      <w:pPr>
        <w:spacing w:after="0"/>
      </w:pPr>
    </w:p>
    <w:p w:rsidR="00803439" w:rsidRDefault="00803439" w:rsidP="00803439">
      <w:pPr>
        <w:spacing w:after="0"/>
      </w:pPr>
      <w:r>
        <w:t xml:space="preserve">Un trigger de </w:t>
      </w:r>
      <w:proofErr w:type="spellStart"/>
      <w:r>
        <w:t>stinger</w:t>
      </w:r>
      <w:proofErr w:type="spellEnd"/>
      <w:r>
        <w:t xml:space="preserve"> (C’est un son plus long, cela ne change rien</w:t>
      </w:r>
      <w:r w:rsidR="007A53EC">
        <w:t xml:space="preserve"> à son implémentation</w:t>
      </w:r>
      <w:r>
        <w:t>) :</w:t>
      </w:r>
    </w:p>
    <w:p w:rsidR="007A53EC" w:rsidRDefault="007A53EC" w:rsidP="007A53EC">
      <w:pPr>
        <w:pStyle w:val="Paragraphedeliste"/>
        <w:numPr>
          <w:ilvl w:val="0"/>
          <w:numId w:val="13"/>
        </w:numPr>
        <w:spacing w:after="0"/>
      </w:pPr>
      <w:r>
        <w:t xml:space="preserve">À la fin du niveau à la défaite (0 ou 1 </w:t>
      </w:r>
      <w:proofErr w:type="spellStart"/>
      <w:r>
        <w:t>collectible</w:t>
      </w:r>
      <w:proofErr w:type="spellEnd"/>
      <w:r>
        <w:t xml:space="preserve"> ramassé)</w:t>
      </w:r>
    </w:p>
    <w:p w:rsidR="007A53EC" w:rsidRDefault="007A53EC" w:rsidP="007A53EC">
      <w:pPr>
        <w:pStyle w:val="Paragraphedeliste"/>
        <w:numPr>
          <w:ilvl w:val="0"/>
          <w:numId w:val="13"/>
        </w:numPr>
        <w:spacing w:after="0"/>
      </w:pPr>
      <w:r>
        <w:t xml:space="preserve">À la fin du niveau à son succès (2 ou 3 </w:t>
      </w:r>
      <w:proofErr w:type="spellStart"/>
      <w:r>
        <w:t>collectible</w:t>
      </w:r>
      <w:proofErr w:type="spellEnd"/>
      <w:r>
        <w:t xml:space="preserve"> ramassé)</w:t>
      </w:r>
    </w:p>
    <w:p w:rsidR="00886C44" w:rsidRDefault="00886C44" w:rsidP="00886C44">
      <w:pPr>
        <w:spacing w:after="0"/>
      </w:pPr>
    </w:p>
    <w:p w:rsidR="00886C44" w:rsidRDefault="00886C44" w:rsidP="00886C44">
      <w:pPr>
        <w:spacing w:after="0"/>
      </w:pPr>
      <w:r>
        <w:t xml:space="preserve">Cependant pour les </w:t>
      </w:r>
      <w:proofErr w:type="spellStart"/>
      <w:r>
        <w:t>stingers</w:t>
      </w:r>
      <w:proofErr w:type="spellEnd"/>
      <w:r>
        <w:t xml:space="preserve">, il est possible que ceux-ci ait un impact sur le démarrage de la musique. Ce sera à confirmer avec le </w:t>
      </w:r>
      <w:proofErr w:type="spellStart"/>
      <w:r>
        <w:t>sound</w:t>
      </w:r>
      <w:proofErr w:type="spellEnd"/>
      <w:r>
        <w:t xml:space="preserve"> designer mais n’est pas une priorité importante encore.</w:t>
      </w:r>
    </w:p>
    <w:p w:rsidR="00886C44" w:rsidRDefault="00886C44" w:rsidP="00886C44">
      <w:pPr>
        <w:pStyle w:val="Paragraphedeliste"/>
        <w:spacing w:after="0"/>
      </w:pPr>
    </w:p>
    <w:p w:rsidR="00886C44" w:rsidRDefault="00886C44" w:rsidP="00886C44">
      <w:pPr>
        <w:spacing w:after="0"/>
      </w:pPr>
      <w:r>
        <w:t>Il faut bien faire attention à ce que les sons ne soient joués qu’une seule fois. EX : Lorsque le joueur tombe dans le nuage de fumée, l’on ne veut pas que le son soit appelé 3-4 fois. C’est une problématique qui ne sera pas présente et ne devras pas nécessairement être ajusté si le flow du gameplay est bien ajusté donc à ne pas prendre en considération importante pour l’instant.</w:t>
      </w:r>
    </w:p>
    <w:p w:rsidR="00803439" w:rsidRPr="001B49C7" w:rsidRDefault="00803439" w:rsidP="00803439">
      <w:pPr>
        <w:spacing w:after="0"/>
      </w:pPr>
    </w:p>
    <w:p w:rsidR="00F63262" w:rsidRPr="00F63262" w:rsidRDefault="00F63262" w:rsidP="00F63262"/>
    <w:p w:rsidR="002C085C" w:rsidRDefault="002C085C" w:rsidP="00F63262">
      <w:pPr>
        <w:pStyle w:val="Titre3"/>
      </w:pPr>
      <w:r>
        <w:t>Trigger Musique :</w:t>
      </w:r>
    </w:p>
    <w:p w:rsidR="00803439" w:rsidRDefault="00803439" w:rsidP="00F63262">
      <w:r>
        <w:t>On s’atten</w:t>
      </w:r>
      <w:r w:rsidR="00886C44">
        <w:t>d à entendre une musique de façon constante à travers le jeu.</w:t>
      </w:r>
    </w:p>
    <w:p w:rsidR="00886C44" w:rsidRDefault="00886C44" w:rsidP="00886C44">
      <w:pPr>
        <w:pStyle w:val="Paragraphedeliste"/>
        <w:numPr>
          <w:ilvl w:val="0"/>
          <w:numId w:val="14"/>
        </w:numPr>
      </w:pPr>
      <w:r>
        <w:t>Musique de menus</w:t>
      </w:r>
    </w:p>
    <w:p w:rsidR="00886C44" w:rsidRDefault="00886C44" w:rsidP="00886C44">
      <w:pPr>
        <w:pStyle w:val="Paragraphedeliste"/>
        <w:numPr>
          <w:ilvl w:val="0"/>
          <w:numId w:val="14"/>
        </w:numPr>
      </w:pPr>
      <w:r>
        <w:t>Musique de jeu</w:t>
      </w:r>
    </w:p>
    <w:p w:rsidR="00886C44" w:rsidRDefault="00886C44" w:rsidP="00886C44">
      <w:pPr>
        <w:spacing w:after="0"/>
      </w:pPr>
      <w:r>
        <w:t xml:space="preserve">La musique de menu, comme elle s’indique doit toujours être joué lorsque l’on est dans un menu. La musique de jeu ne doit jouer que lorsque l’on est en jeu. </w:t>
      </w:r>
    </w:p>
    <w:p w:rsidR="00886C44" w:rsidRDefault="00886C44" w:rsidP="00886C44">
      <w:pPr>
        <w:spacing w:after="0"/>
      </w:pPr>
    </w:p>
    <w:p w:rsidR="00886C44" w:rsidRDefault="00886C44" w:rsidP="00F63262">
      <w:r>
        <w:t>Une seule musique ne peut être activé à la fois et on ne s’attend pas à ce que la musique de menu recommence avec chaque changement de menu.</w:t>
      </w:r>
    </w:p>
    <w:p w:rsidR="00306490" w:rsidRPr="00F63262" w:rsidRDefault="00306490" w:rsidP="00F63262"/>
    <w:p w:rsidR="00886C44" w:rsidRDefault="002C085C" w:rsidP="00306490">
      <w:pPr>
        <w:pStyle w:val="Titre3"/>
      </w:pPr>
      <w:r>
        <w:t>Fin de niveau :</w:t>
      </w:r>
      <w:r w:rsidR="00886C44">
        <w:t xml:space="preserve"> </w:t>
      </w:r>
    </w:p>
    <w:p w:rsidR="00886C44" w:rsidRDefault="00886C44" w:rsidP="00886C44">
      <w:r>
        <w:t>Lorsque l’on arrive à la porte de fin de niveau, il n’y a que deux possibilités.</w:t>
      </w:r>
    </w:p>
    <w:p w:rsidR="00886C44" w:rsidRDefault="00886C44" w:rsidP="00886C44">
      <w:r>
        <w:t xml:space="preserve">Si l’on a 0 ou 1 </w:t>
      </w:r>
      <w:proofErr w:type="spellStart"/>
      <w:r>
        <w:t>collectibles</w:t>
      </w:r>
      <w:proofErr w:type="spellEnd"/>
      <w:r>
        <w:t xml:space="preserve"> -&gt; Écran de défaite</w:t>
      </w:r>
    </w:p>
    <w:p w:rsidR="00306490" w:rsidRDefault="00886C44" w:rsidP="00886C44">
      <w:r>
        <w:t xml:space="preserve">Si l’on a 2 ou 3 </w:t>
      </w:r>
      <w:proofErr w:type="spellStart"/>
      <w:r>
        <w:t>collectibles</w:t>
      </w:r>
      <w:proofErr w:type="spellEnd"/>
      <w:r>
        <w:t xml:space="preserve"> -&gt; Écran de victoire</w:t>
      </w:r>
    </w:p>
    <w:p w:rsidR="00306490" w:rsidRPr="00F63262" w:rsidRDefault="00886C44" w:rsidP="00F63262">
      <w:r>
        <w:t xml:space="preserve">Lorsque l’on meure par l’arrivée du nuage il n’y a qu’une possibilité -&gt; </w:t>
      </w:r>
      <w:r w:rsidR="00037485">
        <w:t xml:space="preserve"> </w:t>
      </w:r>
      <w:proofErr w:type="spellStart"/>
      <w:r w:rsidR="00037485">
        <w:t>Respawn</w:t>
      </w:r>
      <w:proofErr w:type="spellEnd"/>
      <w:r w:rsidR="00037485">
        <w:t xml:space="preserve"> du joueur</w:t>
      </w:r>
      <w:r w:rsidR="00306490">
        <w:t>, ce qui correspond au redémarrage du niveau.</w:t>
      </w:r>
    </w:p>
    <w:p w:rsidR="002C085C" w:rsidRDefault="002C085C" w:rsidP="00F63262">
      <w:pPr>
        <w:pStyle w:val="Titre3"/>
      </w:pPr>
      <w:r>
        <w:t>Intégrer la navigation :</w:t>
      </w:r>
    </w:p>
    <w:p w:rsidR="00F63262" w:rsidRPr="00F63262" w:rsidRDefault="00306490" w:rsidP="00F63262">
      <w:r>
        <w:t>En attente du workflow de navigation avant de préciser…</w:t>
      </w:r>
    </w:p>
    <w:bookmarkEnd w:id="0"/>
    <w:p w:rsidR="002C085C" w:rsidRPr="005742F1" w:rsidRDefault="002C085C" w:rsidP="005742F1"/>
    <w:sectPr w:rsidR="002C085C" w:rsidRPr="005742F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20D2669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F02571"/>
    <w:multiLevelType w:val="hybridMultilevel"/>
    <w:tmpl w:val="44027BA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025F4D"/>
    <w:multiLevelType w:val="multilevel"/>
    <w:tmpl w:val="0C0C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2556266"/>
    <w:multiLevelType w:val="hybridMultilevel"/>
    <w:tmpl w:val="BE348B3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B6C01"/>
    <w:multiLevelType w:val="multilevel"/>
    <w:tmpl w:val="534850D4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1540E40"/>
    <w:multiLevelType w:val="hybridMultilevel"/>
    <w:tmpl w:val="CB3C434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9C7E51"/>
    <w:multiLevelType w:val="hybridMultilevel"/>
    <w:tmpl w:val="8B465FB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6A76EE"/>
    <w:multiLevelType w:val="hybridMultilevel"/>
    <w:tmpl w:val="C8C819EE"/>
    <w:lvl w:ilvl="0" w:tplc="0C0C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C713D2B"/>
    <w:multiLevelType w:val="hybridMultilevel"/>
    <w:tmpl w:val="9E5A5D10"/>
    <w:lvl w:ilvl="0" w:tplc="0C0C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0EC2D7F"/>
    <w:multiLevelType w:val="hybridMultilevel"/>
    <w:tmpl w:val="5B6A860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2C44DE"/>
    <w:multiLevelType w:val="hybridMultilevel"/>
    <w:tmpl w:val="62F845F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2D15C2"/>
    <w:multiLevelType w:val="hybridMultilevel"/>
    <w:tmpl w:val="1200F26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CB2CF3"/>
    <w:multiLevelType w:val="hybridMultilevel"/>
    <w:tmpl w:val="60921EE8"/>
    <w:lvl w:ilvl="0" w:tplc="0C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 w15:restartNumberingAfterBreak="0">
    <w:nsid w:val="73F96C22"/>
    <w:multiLevelType w:val="hybridMultilevel"/>
    <w:tmpl w:val="2158B812"/>
    <w:lvl w:ilvl="0" w:tplc="0C0C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4" w15:restartNumberingAfterBreak="0">
    <w:nsid w:val="775E287E"/>
    <w:multiLevelType w:val="hybridMultilevel"/>
    <w:tmpl w:val="5840F3E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"/>
  </w:num>
  <w:num w:numId="4">
    <w:abstractNumId w:val="4"/>
  </w:num>
  <w:num w:numId="5">
    <w:abstractNumId w:val="7"/>
  </w:num>
  <w:num w:numId="6">
    <w:abstractNumId w:val="5"/>
  </w:num>
  <w:num w:numId="7">
    <w:abstractNumId w:val="8"/>
  </w:num>
  <w:num w:numId="8">
    <w:abstractNumId w:val="13"/>
  </w:num>
  <w:num w:numId="9">
    <w:abstractNumId w:val="3"/>
  </w:num>
  <w:num w:numId="10">
    <w:abstractNumId w:val="10"/>
  </w:num>
  <w:num w:numId="11">
    <w:abstractNumId w:val="11"/>
  </w:num>
  <w:num w:numId="12">
    <w:abstractNumId w:val="14"/>
  </w:num>
  <w:num w:numId="13">
    <w:abstractNumId w:val="9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203"/>
    <w:rsid w:val="0000267E"/>
    <w:rsid w:val="00037485"/>
    <w:rsid w:val="001605D5"/>
    <w:rsid w:val="001B49C7"/>
    <w:rsid w:val="001B790A"/>
    <w:rsid w:val="002C085C"/>
    <w:rsid w:val="00306490"/>
    <w:rsid w:val="003A3B3A"/>
    <w:rsid w:val="003F2F8E"/>
    <w:rsid w:val="00406FCE"/>
    <w:rsid w:val="00513A22"/>
    <w:rsid w:val="00531D7C"/>
    <w:rsid w:val="005742F1"/>
    <w:rsid w:val="00594D01"/>
    <w:rsid w:val="005D0C74"/>
    <w:rsid w:val="005F5A64"/>
    <w:rsid w:val="006A5035"/>
    <w:rsid w:val="007A53EC"/>
    <w:rsid w:val="007A6901"/>
    <w:rsid w:val="00803439"/>
    <w:rsid w:val="0084202F"/>
    <w:rsid w:val="008569F4"/>
    <w:rsid w:val="00886C44"/>
    <w:rsid w:val="00887C94"/>
    <w:rsid w:val="00916DF6"/>
    <w:rsid w:val="00974295"/>
    <w:rsid w:val="009E783F"/>
    <w:rsid w:val="00A85E24"/>
    <w:rsid w:val="00B649D2"/>
    <w:rsid w:val="00C356DB"/>
    <w:rsid w:val="00E27203"/>
    <w:rsid w:val="00EC3777"/>
    <w:rsid w:val="00F206F0"/>
    <w:rsid w:val="00F63262"/>
    <w:rsid w:val="00F6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C948BF-F856-468B-A90F-39239671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2720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87C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87C9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87C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887C9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2720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27203"/>
    <w:pPr>
      <w:ind w:left="720"/>
      <w:contextualSpacing/>
    </w:pPr>
  </w:style>
  <w:style w:type="table" w:styleId="Listeclaire">
    <w:name w:val="Light List"/>
    <w:basedOn w:val="TableauNormal"/>
    <w:uiPriority w:val="61"/>
    <w:rsid w:val="00E27203"/>
    <w:pPr>
      <w:spacing w:after="0" w:line="240" w:lineRule="auto"/>
    </w:pPr>
    <w:rPr>
      <w:rFonts w:eastAsiaTheme="minorEastAsia"/>
      <w:lang w:eastAsia="fr-CA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illedutableau">
    <w:name w:val="Table Grid"/>
    <w:basedOn w:val="TableauNormal"/>
    <w:uiPriority w:val="39"/>
    <w:rsid w:val="00E272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1Clair-Accentuation5">
    <w:name w:val="Grid Table 1 Light Accent 5"/>
    <w:basedOn w:val="TableauNormal"/>
    <w:uiPriority w:val="46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5Fonc-Accentuation5">
    <w:name w:val="Grid Table 5 Dark Accent 5"/>
    <w:basedOn w:val="TableauNormal"/>
    <w:uiPriority w:val="50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TableauGrille3-Accentuation5">
    <w:name w:val="Grid Table 3 Accent 5"/>
    <w:basedOn w:val="TableauNormal"/>
    <w:uiPriority w:val="48"/>
    <w:rsid w:val="00E2720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TableauGrille7Couleur-Accentuation5">
    <w:name w:val="Grid Table 7 Colorful Accent 5"/>
    <w:basedOn w:val="TableauNormal"/>
    <w:uiPriority w:val="52"/>
    <w:rsid w:val="00E2720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customStyle="1" w:styleId="Titre2Car">
    <w:name w:val="Titre 2 Car"/>
    <w:basedOn w:val="Policepardfaut"/>
    <w:link w:val="Titre2"/>
    <w:uiPriority w:val="9"/>
    <w:rsid w:val="00887C9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887C9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87C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3Car">
    <w:name w:val="Titre 3 Car"/>
    <w:basedOn w:val="Policepardfaut"/>
    <w:link w:val="Titre3"/>
    <w:uiPriority w:val="9"/>
    <w:rsid w:val="00887C9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887C9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887C9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Listepuces">
    <w:name w:val="List Bullet"/>
    <w:basedOn w:val="Normal"/>
    <w:uiPriority w:val="99"/>
    <w:unhideWhenUsed/>
    <w:rsid w:val="00974295"/>
    <w:pPr>
      <w:numPr>
        <w:numId w:val="1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8F7E1-5DC1-4A01-9E7D-C158114F1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84A3C83A.dotm</Template>
  <TotalTime>1</TotalTime>
  <Pages>2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College Bart</dc:creator>
  <cp:keywords/>
  <dc:description/>
  <cp:lastModifiedBy>College Bart</cp:lastModifiedBy>
  <cp:revision>2</cp:revision>
  <dcterms:created xsi:type="dcterms:W3CDTF">2015-07-16T19:48:00Z</dcterms:created>
  <dcterms:modified xsi:type="dcterms:W3CDTF">2015-07-16T19:48:00Z</dcterms:modified>
</cp:coreProperties>
</file>