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203" w:rsidRDefault="00E27203" w:rsidP="00E27203">
      <w:pPr>
        <w:pStyle w:val="Titre1"/>
      </w:pPr>
      <w:r>
        <w:t>Règles de codages</w:t>
      </w:r>
      <w:bookmarkStart w:id="0" w:name="_GoBack"/>
      <w:bookmarkEnd w:id="0"/>
    </w:p>
    <w:p w:rsidR="00E27203" w:rsidRPr="00E27203" w:rsidRDefault="00E27203" w:rsidP="00E27203">
      <w:r>
        <w:t xml:space="preserve"> </w:t>
      </w:r>
    </w:p>
    <w:sectPr w:rsidR="00E27203" w:rsidRPr="00E272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02571"/>
    <w:multiLevelType w:val="hybridMultilevel"/>
    <w:tmpl w:val="44027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3"/>
    <w:rsid w:val="00A85E24"/>
    <w:rsid w:val="00E27203"/>
    <w:rsid w:val="00F20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948BF-F856-468B-A90F-3923967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7203"/>
    <w:pPr>
      <w:ind w:left="720"/>
      <w:contextualSpacing/>
    </w:pPr>
  </w:style>
  <w:style w:type="table" w:styleId="Listeclaire">
    <w:name w:val="Light List"/>
    <w:basedOn w:val="TableauNormal"/>
    <w:uiPriority w:val="61"/>
    <w:rsid w:val="00E27203"/>
    <w:pPr>
      <w:spacing w:after="0"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E2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3-Accentuation5">
    <w:name w:val="Grid Table 3 Accent 5"/>
    <w:basedOn w:val="TableauNormal"/>
    <w:uiPriority w:val="48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E2720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62FB3-8458-4516-9006-C0B350A0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E3C7A224.dotm</Template>
  <TotalTime>9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1</cp:revision>
  <dcterms:created xsi:type="dcterms:W3CDTF">2015-07-09T21:05:00Z</dcterms:created>
  <dcterms:modified xsi:type="dcterms:W3CDTF">2015-07-09T21:14:00Z</dcterms:modified>
</cp:coreProperties>
</file>