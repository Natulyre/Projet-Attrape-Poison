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8E" w:rsidRDefault="00887C94" w:rsidP="00887C94">
      <w:pPr>
        <w:pStyle w:val="Titre"/>
        <w:jc w:val="center"/>
      </w:pPr>
      <w:r>
        <w:t>Vision du prototype</w:t>
      </w:r>
    </w:p>
    <w:p w:rsidR="00887C94" w:rsidRDefault="00887C94" w:rsidP="00887C94"/>
    <w:p w:rsidR="00887C94" w:rsidRDefault="00887C94" w:rsidP="00887C94">
      <w:r>
        <w:t>Les champs avec la mention « Ajustable » signifie des champs qui sont accessible directement à partir des objets sur la scène. Il suffit de mettre les variables correspondants publics.</w:t>
      </w:r>
    </w:p>
    <w:p w:rsidR="00887C94" w:rsidRDefault="00887C94" w:rsidP="00887C94">
      <w:r>
        <w:t>L’on vise à avoir tous les outils nécessaires pour effectuer un « gym ».</w:t>
      </w:r>
    </w:p>
    <w:p w:rsidR="00887C94" w:rsidRDefault="00887C94" w:rsidP="00887C94"/>
    <w:p w:rsidR="00887C94" w:rsidRDefault="00887C94" w:rsidP="00887C94">
      <w:pPr>
        <w:pStyle w:val="Titre1"/>
      </w:pPr>
      <w:r>
        <w:t>Tâches à Éric</w:t>
      </w:r>
    </w:p>
    <w:p w:rsidR="00887C94" w:rsidRDefault="00887C94" w:rsidP="00887C94">
      <w:pPr>
        <w:pStyle w:val="Titre3"/>
      </w:pPr>
    </w:p>
    <w:p w:rsidR="00887C94" w:rsidRPr="00887C94" w:rsidRDefault="00887C94" w:rsidP="00887C94">
      <w:pPr>
        <w:pStyle w:val="Titre3"/>
      </w:pPr>
      <w:r w:rsidRPr="005742F1">
        <w:rPr>
          <w:rStyle w:val="Titre2Car"/>
        </w:rPr>
        <w:t>Player</w:t>
      </w:r>
      <w:r>
        <w:t> :</w:t>
      </w:r>
    </w:p>
    <w:p w:rsidR="00887C94" w:rsidRDefault="00887C94" w:rsidP="00887C94">
      <w:pPr>
        <w:pStyle w:val="Paragraphedeliste"/>
        <w:numPr>
          <w:ilvl w:val="0"/>
          <w:numId w:val="9"/>
        </w:numPr>
        <w:spacing w:after="0" w:line="240" w:lineRule="auto"/>
      </w:pPr>
      <w:r>
        <w:t>Vitesse de déplacement ajustable</w:t>
      </w:r>
    </w:p>
    <w:p w:rsidR="00887C94" w:rsidRDefault="00887C94" w:rsidP="00887C94">
      <w:pPr>
        <w:pStyle w:val="Paragraphedeliste"/>
        <w:numPr>
          <w:ilvl w:val="0"/>
          <w:numId w:val="9"/>
        </w:numPr>
        <w:spacing w:after="0" w:line="240" w:lineRule="auto"/>
      </w:pPr>
      <w:r>
        <w:t>Force de saut ajustable</w:t>
      </w:r>
    </w:p>
    <w:p w:rsidR="00887C94" w:rsidRDefault="00887C94" w:rsidP="00887C94">
      <w:pPr>
        <w:pStyle w:val="Paragraphedeliste"/>
        <w:numPr>
          <w:ilvl w:val="0"/>
          <w:numId w:val="9"/>
        </w:numPr>
        <w:spacing w:after="0" w:line="240" w:lineRule="auto"/>
      </w:pPr>
      <w:r>
        <w:t>Effet de toxicité ajustable (Pourcentage) (Combien de</w:t>
      </w:r>
      <w:r>
        <w:t xml:space="preserve"> malus de</w:t>
      </w:r>
      <w:r>
        <w:t xml:space="preserve"> toxicité est obtenu à chaque fois qu'on est touché par un obstacle)</w:t>
      </w:r>
    </w:p>
    <w:p w:rsidR="00887C94" w:rsidRDefault="00887C94" w:rsidP="00887C94">
      <w:pPr>
        <w:pStyle w:val="Paragraphedeliste"/>
        <w:numPr>
          <w:ilvl w:val="0"/>
          <w:numId w:val="9"/>
        </w:numPr>
        <w:spacing w:after="0" w:line="240" w:lineRule="auto"/>
      </w:pPr>
      <w:r>
        <w:t>Limite</w:t>
      </w:r>
      <w:r>
        <w:t xml:space="preserve"> de l'effet de toxicité ajustable (Pourcentage) (Jusqu'à combien de toxicité le joueur peut se rendre)</w:t>
      </w:r>
    </w:p>
    <w:p w:rsidR="00887C94" w:rsidRDefault="00887C94" w:rsidP="00887C94">
      <w:pPr>
        <w:pStyle w:val="Paragraphedeliste"/>
        <w:spacing w:after="0" w:line="240" w:lineRule="auto"/>
      </w:pPr>
    </w:p>
    <w:p w:rsidR="00887C94" w:rsidRDefault="00887C94" w:rsidP="00887C94">
      <w:pPr>
        <w:pStyle w:val="Paragraphedeliste"/>
        <w:numPr>
          <w:ilvl w:val="0"/>
          <w:numId w:val="10"/>
        </w:numPr>
        <w:spacing w:after="0" w:line="240" w:lineRule="auto"/>
      </w:pPr>
      <w:r>
        <w:t>Nombre de collectable actuel</w:t>
      </w:r>
    </w:p>
    <w:p w:rsidR="00887C94" w:rsidRDefault="00887C94" w:rsidP="00887C94">
      <w:pPr>
        <w:pStyle w:val="Paragraphedeliste"/>
        <w:numPr>
          <w:ilvl w:val="0"/>
          <w:numId w:val="10"/>
        </w:numPr>
        <w:spacing w:after="0" w:line="240" w:lineRule="auto"/>
      </w:pPr>
      <w:r>
        <w:t>Malus de Toxicité actuel</w:t>
      </w:r>
    </w:p>
    <w:p w:rsidR="00887C94" w:rsidRDefault="00887C94" w:rsidP="00887C94">
      <w:pPr>
        <w:spacing w:after="0" w:line="240" w:lineRule="auto"/>
      </w:pPr>
    </w:p>
    <w:p w:rsidR="00887C94" w:rsidRDefault="00887C94" w:rsidP="00887C94">
      <w:pPr>
        <w:spacing w:after="0" w:line="240" w:lineRule="auto"/>
      </w:pPr>
      <w:r w:rsidRPr="00887C94">
        <w:rPr>
          <w:rStyle w:val="Titre3Car"/>
        </w:rPr>
        <w:t>Jump</w:t>
      </w:r>
      <w:r w:rsidR="005742F1">
        <w:rPr>
          <w:rStyle w:val="Titre3Car"/>
        </w:rPr>
        <w:t>()</w:t>
      </w:r>
      <w:r w:rsidRPr="00887C94">
        <w:rPr>
          <w:rStyle w:val="Titre3Car"/>
        </w:rPr>
        <w:t xml:space="preserve"> </w:t>
      </w:r>
      <w:r>
        <w:t xml:space="preserve">-&gt; Fait </w:t>
      </w:r>
      <w:r>
        <w:t>sauter le joueur :</w:t>
      </w:r>
    </w:p>
    <w:p w:rsidR="00887C94" w:rsidRDefault="00887C94" w:rsidP="00887C94">
      <w:pPr>
        <w:spacing w:after="0" w:line="240" w:lineRule="auto"/>
      </w:pPr>
      <w:r>
        <w:tab/>
        <w:t>Doit pouvoir changer le state du player au début et à la fin du saut (pour triggerer des sons &amp; animations)</w:t>
      </w:r>
      <w:r w:rsidRPr="00887C94">
        <w:t xml:space="preserve"> </w:t>
      </w:r>
    </w:p>
    <w:p w:rsidR="00887C94" w:rsidRDefault="00887C94" w:rsidP="00887C94">
      <w:pPr>
        <w:spacing w:after="0" w:line="240" w:lineRule="auto"/>
      </w:pPr>
    </w:p>
    <w:p w:rsidR="00887C94" w:rsidRDefault="00887C94" w:rsidP="00887C94">
      <w:pPr>
        <w:spacing w:after="0" w:line="240" w:lineRule="auto"/>
      </w:pPr>
    </w:p>
    <w:p w:rsidR="00887C94" w:rsidRDefault="00887C94" w:rsidP="00887C94">
      <w:pPr>
        <w:spacing w:after="0" w:line="240" w:lineRule="auto"/>
      </w:pPr>
      <w:r w:rsidRPr="00887C94">
        <w:rPr>
          <w:rStyle w:val="Titre3Car"/>
        </w:rPr>
        <w:t>HandleInput</w:t>
      </w:r>
      <w:r w:rsidR="005742F1">
        <w:rPr>
          <w:rStyle w:val="Titre3Car"/>
        </w:rPr>
        <w:t>()</w:t>
      </w:r>
      <w:r>
        <w:t xml:space="preserve"> -&gt; Gère les contrôles du joueur et appelles les actions appropriées</w:t>
      </w:r>
      <w:r>
        <w:t> :</w:t>
      </w:r>
    </w:p>
    <w:p w:rsidR="00887C94" w:rsidRDefault="00887C94" w:rsidP="00887C94">
      <w:pPr>
        <w:spacing w:after="0" w:line="240" w:lineRule="auto"/>
      </w:pPr>
      <w:r>
        <w:tab/>
        <w:t>Contrôle gauche/droite</w:t>
      </w:r>
    </w:p>
    <w:p w:rsidR="00887C94" w:rsidRDefault="00887C94" w:rsidP="00887C94">
      <w:pPr>
        <w:spacing w:after="0" w:line="240" w:lineRule="auto"/>
      </w:pPr>
      <w:r>
        <w:tab/>
        <w:t>Saut</w:t>
      </w:r>
    </w:p>
    <w:p w:rsidR="00887C94" w:rsidRDefault="00887C94" w:rsidP="00887C94">
      <w:pPr>
        <w:spacing w:after="0" w:line="240" w:lineRule="auto"/>
      </w:pPr>
    </w:p>
    <w:p w:rsidR="00887C94" w:rsidRDefault="00887C94" w:rsidP="00887C94">
      <w:pPr>
        <w:spacing w:after="0" w:line="240" w:lineRule="auto"/>
      </w:pPr>
      <w:r w:rsidRPr="00887C94">
        <w:rPr>
          <w:rStyle w:val="Titre3Car"/>
        </w:rPr>
        <w:t>OnCollisionEnter2D</w:t>
      </w:r>
      <w:r w:rsidR="005742F1">
        <w:rPr>
          <w:rStyle w:val="Titre3Car"/>
        </w:rPr>
        <w:t>()</w:t>
      </w:r>
      <w:r>
        <w:t>-&gt; Gère les collisions, possibilité de triggerer un son à chaque collision</w:t>
      </w:r>
    </w:p>
    <w:p w:rsidR="00887C94" w:rsidRDefault="00887C94" w:rsidP="00887C94">
      <w:pPr>
        <w:spacing w:after="0" w:line="240" w:lineRule="auto"/>
      </w:pPr>
      <w:r>
        <w:tab/>
      </w:r>
      <w:r w:rsidRPr="00887C94">
        <w:rPr>
          <w:rStyle w:val="Titre5Car"/>
        </w:rPr>
        <w:t>Avec Door</w:t>
      </w:r>
      <w:r>
        <w:t>-&gt; Appel Laun</w:t>
      </w:r>
      <w:r>
        <w:t>chScreen(</w:t>
      </w:r>
      <w:r w:rsidRPr="00887C94">
        <w:rPr>
          <w:i/>
          <w:sz w:val="18"/>
        </w:rPr>
        <w:t>Nombre de collectable</w:t>
      </w:r>
      <w:r>
        <w:t>).</w:t>
      </w:r>
    </w:p>
    <w:p w:rsidR="00887C94" w:rsidRDefault="00887C94" w:rsidP="00887C94">
      <w:pPr>
        <w:spacing w:after="0" w:line="240" w:lineRule="auto"/>
      </w:pPr>
      <w:r>
        <w:tab/>
      </w:r>
      <w:r w:rsidRPr="00887C94">
        <w:rPr>
          <w:rStyle w:val="Titre5Car"/>
        </w:rPr>
        <w:t>Avec Obstacle</w:t>
      </w:r>
      <w:r>
        <w:t xml:space="preserve">-&gt; </w:t>
      </w:r>
      <w:r>
        <w:t>Incrémente</w:t>
      </w:r>
      <w:r>
        <w:t xml:space="preserve"> la toxicité du joueur</w:t>
      </w:r>
      <w:r>
        <w:t>.</w:t>
      </w:r>
    </w:p>
    <w:p w:rsidR="00887C94" w:rsidRDefault="00887C94" w:rsidP="00887C94">
      <w:pPr>
        <w:spacing w:after="0" w:line="240" w:lineRule="auto"/>
      </w:pPr>
      <w:r>
        <w:tab/>
      </w:r>
      <w:r>
        <w:tab/>
      </w:r>
      <w:r>
        <w:tab/>
        <w:t>Appel DisplayToxicity(</w:t>
      </w:r>
      <w:r w:rsidRPr="00887C94">
        <w:rPr>
          <w:i/>
          <w:sz w:val="18"/>
        </w:rPr>
        <w:t>toxicity</w:t>
      </w:r>
      <w:r>
        <w:t xml:space="preserve">) du UI pour </w:t>
      </w:r>
      <w:r>
        <w:t>updater l'affichage de celui-ci.</w:t>
      </w:r>
    </w:p>
    <w:p w:rsidR="00513A22" w:rsidRDefault="00513A22" w:rsidP="00513A22">
      <w:pPr>
        <w:spacing w:after="0" w:line="240" w:lineRule="auto"/>
        <w:ind w:left="1416" w:firstLine="708"/>
      </w:pPr>
      <w:r>
        <w:t>Appel Vanish()</w:t>
      </w:r>
      <w:r>
        <w:t xml:space="preserve"> de l’obstacle</w:t>
      </w:r>
    </w:p>
    <w:p w:rsidR="00887C94" w:rsidRDefault="00887C94" w:rsidP="00887C94">
      <w:pPr>
        <w:spacing w:after="0" w:line="240" w:lineRule="auto"/>
      </w:pPr>
      <w:r>
        <w:tab/>
      </w:r>
      <w:r w:rsidRPr="00887C94">
        <w:rPr>
          <w:rStyle w:val="Titre5Car"/>
        </w:rPr>
        <w:t>Avec Smoke</w:t>
      </w:r>
      <w:r>
        <w:t>-&gt; Respawn du joueur.</w:t>
      </w:r>
    </w:p>
    <w:p w:rsidR="00887C94" w:rsidRDefault="00887C94" w:rsidP="00887C94">
      <w:pPr>
        <w:spacing w:after="0" w:line="240" w:lineRule="auto"/>
      </w:pPr>
      <w:r>
        <w:tab/>
      </w:r>
      <w:r w:rsidRPr="00887C94">
        <w:rPr>
          <w:rStyle w:val="Titre5Car"/>
        </w:rPr>
        <w:t>Avec Collectable</w:t>
      </w:r>
      <w:r>
        <w:t>-&gt; Augmente le nombre de collectable</w:t>
      </w:r>
      <w:r>
        <w:t>s</w:t>
      </w:r>
      <w:r>
        <w:t xml:space="preserve"> du joueur</w:t>
      </w:r>
      <w:r>
        <w:t>.</w:t>
      </w:r>
    </w:p>
    <w:p w:rsidR="00887C94" w:rsidRDefault="00513A22" w:rsidP="00887C94">
      <w:pPr>
        <w:spacing w:after="0" w:line="240" w:lineRule="auto"/>
      </w:pPr>
      <w:r>
        <w:tab/>
      </w:r>
      <w:r>
        <w:tab/>
      </w:r>
      <w:r>
        <w:tab/>
      </w:r>
      <w:r w:rsidR="00887C94">
        <w:t>Appel DisplayCollectable(nbCollectable) du UI pour updater l'affichage de celui-ci</w:t>
      </w:r>
      <w:r w:rsidR="00887C94">
        <w:t>.</w:t>
      </w:r>
    </w:p>
    <w:p w:rsidR="00513A22" w:rsidRDefault="00513A22" w:rsidP="00887C94">
      <w:pPr>
        <w:spacing w:after="0" w:line="240" w:lineRule="auto"/>
      </w:pPr>
      <w:r>
        <w:tab/>
      </w:r>
      <w:r>
        <w:tab/>
      </w:r>
      <w:r>
        <w:tab/>
        <w:t>Appel Vanish() du collectable</w:t>
      </w:r>
    </w:p>
    <w:p w:rsidR="00887C94" w:rsidRDefault="00887C94" w:rsidP="00887C94">
      <w:pPr>
        <w:spacing w:after="0" w:line="240" w:lineRule="auto"/>
      </w:pPr>
    </w:p>
    <w:p w:rsidR="00887C94" w:rsidRDefault="00887C94" w:rsidP="00887C94">
      <w:pPr>
        <w:spacing w:after="0" w:line="240" w:lineRule="auto"/>
      </w:pPr>
      <w:r w:rsidRPr="00887C94">
        <w:rPr>
          <w:rStyle w:val="Titre3Car"/>
        </w:rPr>
        <w:t>Respawn</w:t>
      </w:r>
      <w:r>
        <w:t>()-&gt; Remet le joueur au début du niveau, la solution facile est de simplement recharger le niveau actuel.</w:t>
      </w:r>
    </w:p>
    <w:p w:rsidR="00887C94" w:rsidRDefault="00887C94" w:rsidP="00887C94">
      <w:pPr>
        <w:spacing w:after="0" w:line="240" w:lineRule="auto"/>
      </w:pPr>
    </w:p>
    <w:p w:rsidR="00887C94" w:rsidRDefault="00887C94" w:rsidP="00887C94">
      <w:pPr>
        <w:spacing w:after="0" w:line="240" w:lineRule="auto"/>
      </w:pPr>
    </w:p>
    <w:p w:rsidR="005742F1" w:rsidRDefault="005742F1" w:rsidP="005742F1">
      <w:pPr>
        <w:pStyle w:val="Titre1"/>
      </w:pPr>
      <w:r>
        <w:t xml:space="preserve">Tâches </w:t>
      </w:r>
      <w:r>
        <w:t>à Mike</w:t>
      </w:r>
    </w:p>
    <w:p w:rsidR="005742F1" w:rsidRDefault="005742F1" w:rsidP="005742F1">
      <w:pPr>
        <w:pStyle w:val="Titre3"/>
      </w:pPr>
      <w:r w:rsidRPr="005742F1">
        <w:rPr>
          <w:rStyle w:val="Titre2Car"/>
        </w:rPr>
        <w:t>Platform</w:t>
      </w:r>
      <w:r>
        <w:t>:</w:t>
      </w:r>
    </w:p>
    <w:p w:rsidR="005742F1" w:rsidRDefault="005742F1" w:rsidP="005742F1">
      <w:pPr>
        <w:pStyle w:val="Paragraphedeliste"/>
        <w:numPr>
          <w:ilvl w:val="0"/>
          <w:numId w:val="11"/>
        </w:numPr>
        <w:spacing w:after="0"/>
      </w:pPr>
      <w:r>
        <w:t>Vit</w:t>
      </w:r>
      <w:r>
        <w:t>esse de déplacement ajustable</w:t>
      </w:r>
    </w:p>
    <w:p w:rsidR="005742F1" w:rsidRDefault="005742F1" w:rsidP="005742F1">
      <w:pPr>
        <w:pStyle w:val="Paragraphedeliste"/>
        <w:numPr>
          <w:ilvl w:val="0"/>
          <w:numId w:val="11"/>
        </w:numPr>
        <w:spacing w:after="0"/>
      </w:pPr>
      <w:r>
        <w:t>Maximum de hauteur ajustable (</w:t>
      </w:r>
      <w:r w:rsidRPr="005742F1">
        <w:rPr>
          <w:i/>
          <w:sz w:val="20"/>
        </w:rPr>
        <w:t xml:space="preserve">La platforme est placé à son point le plus bas et ne peux parcourir que la distance </w:t>
      </w:r>
      <w:r w:rsidRPr="005742F1">
        <w:rPr>
          <w:i/>
          <w:sz w:val="20"/>
        </w:rPr>
        <w:t xml:space="preserve">verticale </w:t>
      </w:r>
      <w:r w:rsidRPr="005742F1">
        <w:rPr>
          <w:i/>
          <w:sz w:val="20"/>
        </w:rPr>
        <w:t>spécifié</w:t>
      </w:r>
      <w:r>
        <w:t>)</w:t>
      </w:r>
    </w:p>
    <w:p w:rsidR="005742F1" w:rsidRDefault="005742F1" w:rsidP="005742F1">
      <w:pPr>
        <w:spacing w:after="0"/>
      </w:pPr>
    </w:p>
    <w:p w:rsidR="005742F1" w:rsidRPr="005742F1" w:rsidRDefault="005742F1" w:rsidP="005742F1">
      <w:pPr>
        <w:spacing w:after="0"/>
      </w:pPr>
      <w:r w:rsidRPr="005742F1">
        <w:t>On s'attend à ce que la plateforme monte/descend continuellement mais qu'il y ait une interpolation p</w:t>
      </w:r>
      <w:r>
        <w:t xml:space="preserve">our le changement de direction. </w:t>
      </w:r>
      <w:r w:rsidRPr="005742F1">
        <w:t xml:space="preserve">C'est à dire que la plateforme ralentira avant de changer de vitesse et ne reprendra pas sa vitesse maximale avant un court </w:t>
      </w:r>
      <w:r w:rsidRPr="005742F1">
        <w:t>délai</w:t>
      </w:r>
      <w:r w:rsidRPr="005742F1">
        <w:t xml:space="preserve">. </w:t>
      </w:r>
    </w:p>
    <w:p w:rsidR="005742F1" w:rsidRDefault="005742F1" w:rsidP="005742F1">
      <w:pPr>
        <w:spacing w:after="0"/>
      </w:pPr>
    </w:p>
    <w:p w:rsidR="005742F1" w:rsidRDefault="005742F1" w:rsidP="005742F1">
      <w:pPr>
        <w:spacing w:after="0"/>
      </w:pPr>
      <w:r>
        <w:t>Le P</w:t>
      </w:r>
      <w:r>
        <w:t xml:space="preserve">refab de plateforme doit être fait pour </w:t>
      </w:r>
      <w:r>
        <w:t>supporter</w:t>
      </w:r>
      <w:r>
        <w:t xml:space="preserve"> une texture qui tile, permettant ainsi </w:t>
      </w:r>
      <w:r>
        <w:t>au level designer de pouvoir</w:t>
      </w:r>
      <w:r>
        <w:t xml:space="preserve"> scaler la plateforme (horizontallement) aisément sans que la pla</w:t>
      </w:r>
      <w:r>
        <w:t>teforme se distingue des autres au lieu de créer différente plateformes pour chaque tailles.</w:t>
      </w:r>
    </w:p>
    <w:p w:rsidR="005742F1" w:rsidRDefault="005742F1" w:rsidP="005742F1">
      <w:pPr>
        <w:spacing w:after="0"/>
      </w:pPr>
    </w:p>
    <w:p w:rsidR="005742F1" w:rsidRDefault="005742F1" w:rsidP="005742F1">
      <w:pPr>
        <w:spacing w:after="0"/>
      </w:pPr>
      <w:r>
        <w:t>Un</w:t>
      </w:r>
      <w:r>
        <w:t xml:space="preserve"> prefab de Door,</w:t>
      </w:r>
      <w:r>
        <w:t xml:space="preserve"> Obstacle, Smoke &amp; Collectable devra être créé.</w:t>
      </w:r>
    </w:p>
    <w:p w:rsidR="005742F1" w:rsidRPr="005742F1" w:rsidRDefault="005742F1" w:rsidP="005742F1">
      <w:pPr>
        <w:spacing w:after="0"/>
      </w:pPr>
      <w:r>
        <w:t>Chacun ayant un Placeholder visuel (</w:t>
      </w:r>
      <w:r>
        <w:t>se limiter à boite/cercle</w:t>
      </w:r>
      <w:r>
        <w:t>), un collider</w:t>
      </w:r>
    </w:p>
    <w:p w:rsidR="00887C94" w:rsidRDefault="00887C94" w:rsidP="005742F1">
      <w:pPr>
        <w:spacing w:after="0" w:line="240" w:lineRule="auto"/>
      </w:pPr>
    </w:p>
    <w:p w:rsidR="00887C94" w:rsidRDefault="005742F1" w:rsidP="005742F1">
      <w:pPr>
        <w:pStyle w:val="Titre2"/>
      </w:pPr>
      <w:r>
        <w:t>Obstacle :</w:t>
      </w:r>
    </w:p>
    <w:p w:rsidR="005742F1" w:rsidRDefault="005742F1" w:rsidP="00513A22">
      <w:pPr>
        <w:spacing w:after="0"/>
      </w:pPr>
      <w:r>
        <w:tab/>
        <w:t>Les obstacles doivent tomber constamment (ils ignorent le terrain)</w:t>
      </w:r>
      <w:r w:rsidR="00513A22">
        <w:t>.</w:t>
      </w:r>
    </w:p>
    <w:p w:rsidR="005742F1" w:rsidRDefault="00513A22" w:rsidP="00513A22">
      <w:pPr>
        <w:spacing w:after="0"/>
        <w:ind w:firstLine="708"/>
      </w:pPr>
      <w:r>
        <w:t>Doivent avoir une vitesse de tombé statique ajustable.</w:t>
      </w:r>
    </w:p>
    <w:p w:rsidR="00513A22" w:rsidRPr="005742F1" w:rsidRDefault="00513A22" w:rsidP="00513A22">
      <w:pPr>
        <w:spacing w:after="0"/>
        <w:ind w:firstLine="708"/>
      </w:pPr>
    </w:p>
    <w:p w:rsidR="00513A22" w:rsidRDefault="005742F1" w:rsidP="005742F1">
      <w:pPr>
        <w:spacing w:after="0" w:line="240" w:lineRule="auto"/>
      </w:pPr>
      <w:r w:rsidRPr="005742F1">
        <w:rPr>
          <w:rStyle w:val="Titre3Car"/>
        </w:rPr>
        <w:t>Spawn() -&gt;</w:t>
      </w:r>
      <w:r>
        <w:t xml:space="preserve"> Place l’objet à un endroit</w:t>
      </w:r>
      <w:r w:rsidR="00513A22">
        <w:t xml:space="preserve"> au hasard dans le haut de l’écran.</w:t>
      </w:r>
    </w:p>
    <w:p w:rsidR="00513A22" w:rsidRDefault="00513A22" w:rsidP="005742F1">
      <w:pPr>
        <w:spacing w:after="0" w:line="240" w:lineRule="auto"/>
      </w:pPr>
      <w:r>
        <w:t xml:space="preserve">Pour prévenir des tombés successives aux mêmes endroits, le système devra être fait pour que l’écran soit séparé en plusieurs parties (EX : séparé en 3 tiers horizontallement (À </w:t>
      </w:r>
      <w:r w:rsidR="001605D5">
        <w:t>considérer</w:t>
      </w:r>
      <w:r>
        <w:t xml:space="preserve"> ajustable?)) et initié un aléatoire à l’intérieur de cette séparation.</w:t>
      </w:r>
    </w:p>
    <w:p w:rsidR="00513A22" w:rsidRDefault="00513A22" w:rsidP="005742F1">
      <w:pPr>
        <w:spacing w:after="0" w:line="240" w:lineRule="auto"/>
      </w:pPr>
    </w:p>
    <w:p w:rsidR="00513A22" w:rsidRDefault="00513A22" w:rsidP="005742F1">
      <w:pPr>
        <w:spacing w:after="0" w:line="240" w:lineRule="auto"/>
      </w:pPr>
    </w:p>
    <w:p w:rsidR="00513A22" w:rsidRDefault="00513A22" w:rsidP="005742F1">
      <w:pPr>
        <w:spacing w:after="0" w:line="240" w:lineRule="auto"/>
      </w:pPr>
      <w:r w:rsidRPr="00513A22">
        <w:rPr>
          <w:rStyle w:val="Titre3Car"/>
        </w:rPr>
        <w:t>Vanish()-&gt;</w:t>
      </w:r>
      <w:r>
        <w:t xml:space="preserve"> Obstacle &amp; Collectable devront implémenter une interface qui possède cette fonction qui désactivera le visuel de l’objet ainsi que toute détection de collision envers celui-ci.</w:t>
      </w:r>
    </w:p>
    <w:p w:rsidR="00513A22" w:rsidRDefault="00513A22" w:rsidP="005742F1">
      <w:pPr>
        <w:spacing w:after="0" w:line="240" w:lineRule="auto"/>
      </w:pPr>
    </w:p>
    <w:p w:rsidR="00B649D2" w:rsidRDefault="00513A22" w:rsidP="009E783F">
      <w:pPr>
        <w:spacing w:after="0" w:line="240" w:lineRule="auto"/>
      </w:pPr>
      <w:r>
        <w:t>Une fois que l’obstacle est hors de l’écran, il devra spawner à nouveau, inversant les effets de la fonction Vanish si jamais il avait heurté le joueur.</w:t>
      </w:r>
      <w:bookmarkStart w:id="0" w:name="_GoBack"/>
      <w:bookmarkEnd w:id="0"/>
    </w:p>
    <w:p w:rsidR="00B649D2" w:rsidRDefault="00B649D2" w:rsidP="005742F1"/>
    <w:p w:rsidR="00B649D2" w:rsidRPr="005742F1" w:rsidRDefault="00B649D2" w:rsidP="005742F1">
      <w:r>
        <w:t>L’on peut apporter des changements à chacun de ces points. Il est important de garder en note que le but est de livrer quelque chose de fonctionnel, les raccourcis (sans répercussion négative) seront acceptés.</w:t>
      </w:r>
    </w:p>
    <w:sectPr w:rsidR="00B649D2" w:rsidRPr="005742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5F4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556266"/>
    <w:multiLevelType w:val="hybridMultilevel"/>
    <w:tmpl w:val="BE348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C01"/>
    <w:multiLevelType w:val="multilevel"/>
    <w:tmpl w:val="534850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540E40"/>
    <w:multiLevelType w:val="hybridMultilevel"/>
    <w:tmpl w:val="CB3C43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76EE"/>
    <w:multiLevelType w:val="hybridMultilevel"/>
    <w:tmpl w:val="C8C819E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713D2B"/>
    <w:multiLevelType w:val="hybridMultilevel"/>
    <w:tmpl w:val="9E5A5D10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C44DE"/>
    <w:multiLevelType w:val="hybridMultilevel"/>
    <w:tmpl w:val="62F845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5C2"/>
    <w:multiLevelType w:val="hybridMultilevel"/>
    <w:tmpl w:val="1200F2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2CF3"/>
    <w:multiLevelType w:val="hybridMultilevel"/>
    <w:tmpl w:val="60921EE8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73F96C22"/>
    <w:multiLevelType w:val="hybridMultilevel"/>
    <w:tmpl w:val="2158B812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1605D5"/>
    <w:rsid w:val="001B790A"/>
    <w:rsid w:val="003F2F8E"/>
    <w:rsid w:val="00513A22"/>
    <w:rsid w:val="00531D7C"/>
    <w:rsid w:val="005742F1"/>
    <w:rsid w:val="00594D01"/>
    <w:rsid w:val="005D0C74"/>
    <w:rsid w:val="006A5035"/>
    <w:rsid w:val="00887C94"/>
    <w:rsid w:val="00916DF6"/>
    <w:rsid w:val="009E783F"/>
    <w:rsid w:val="00A85E24"/>
    <w:rsid w:val="00B649D2"/>
    <w:rsid w:val="00E27203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87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887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87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87C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87C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87C9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1025-12A0-4BD7-8CA3-FA3D1A4C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E0F395D8.dotm</Template>
  <TotalTime>64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11</cp:revision>
  <dcterms:created xsi:type="dcterms:W3CDTF">2015-07-09T21:05:00Z</dcterms:created>
  <dcterms:modified xsi:type="dcterms:W3CDTF">2015-07-13T19:28:00Z</dcterms:modified>
</cp:coreProperties>
</file>